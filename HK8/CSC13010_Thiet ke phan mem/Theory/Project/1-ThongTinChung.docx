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3"/>
        <w:gridCol w:w="990"/>
        <w:gridCol w:w="2855"/>
        <w:gridCol w:w="1573"/>
        <w:gridCol w:w="3287"/>
      </w:tblGrid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  <w:tr w:rsidR="000665DD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  <w:bookmarkStart w:id="0" w:name="_GoBack"/>
      <w:bookmarkEnd w:id="0"/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990" w:rsidRDefault="00744990">
      <w:r>
        <w:separator/>
      </w:r>
    </w:p>
  </w:endnote>
  <w:endnote w:type="continuationSeparator" w:id="0">
    <w:p w:rsidR="00744990" w:rsidRDefault="0074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990" w:rsidRDefault="00744990">
      <w:r>
        <w:separator/>
      </w:r>
    </w:p>
  </w:footnote>
  <w:footnote w:type="continuationSeparator" w:id="0">
    <w:p w:rsidR="00744990" w:rsidRDefault="00744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Tran Minh Triet</cp:lastModifiedBy>
  <cp:revision>6</cp:revision>
  <cp:lastPrinted>2013-12-07T15:54:00Z</cp:lastPrinted>
  <dcterms:created xsi:type="dcterms:W3CDTF">2013-10-13T11:23:00Z</dcterms:created>
  <dcterms:modified xsi:type="dcterms:W3CDTF">2013-12-07T15:56:00Z</dcterms:modified>
</cp:coreProperties>
</file>