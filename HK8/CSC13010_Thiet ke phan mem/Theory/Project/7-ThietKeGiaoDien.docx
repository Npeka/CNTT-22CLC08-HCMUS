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767CB6">
        <w:rPr>
          <w:lang w:val="en-US"/>
        </w:rPr>
        <w:t>giao diện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67CB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_Toc369451606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914F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C21C41">
          <w:rPr>
            <w:rStyle w:val="Hyperlink"/>
            <w:noProof/>
          </w:rPr>
          <w:t>2.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Mô tả chi tiết mỗi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_Toc369451607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914F7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C21C41">
          <w:rPr>
            <w:rStyle w:val="Hyperlink"/>
            <w:i/>
            <w:noProof/>
            <w:lang w:val="en-US"/>
          </w:rPr>
          <w:t>2.1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_Toc369451608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767CB6" w:rsidRDefault="00914F7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="00767CB6" w:rsidRPr="00C21C41">
          <w:rPr>
            <w:rStyle w:val="Hyperlink"/>
            <w:i/>
            <w:noProof/>
            <w:lang w:val="en-US"/>
          </w:rPr>
          <w:t>2.2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 ………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_Toc369451609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E5292C" w:rsidRPr="00E5292C" w:rsidRDefault="00E5292C" w:rsidP="00E5292C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  <w:bookmarkStart w:id="0" w:name="_Toc176926925"/>
      <w:bookmarkStart w:id="1" w:name="_Toc369451606"/>
      <w:r>
        <w:rPr>
          <w:i/>
          <w:color w:val="0000FF"/>
          <w:lang w:val="en-US"/>
        </w:rPr>
        <w:lastRenderedPageBreak/>
        <w:t>Trình bày giao diện chính của ứng dụng</w:t>
      </w:r>
      <w:bookmarkStart w:id="2" w:name="_GoBack"/>
      <w:bookmarkEnd w:id="0"/>
      <w:bookmarkEnd w:id="1"/>
      <w:bookmarkEnd w:id="2"/>
    </w:p>
    <w:sectPr w:rsidR="00E5292C" w:rsidRPr="00E5292C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F7F" w:rsidRDefault="00914F7F">
      <w:r>
        <w:separator/>
      </w:r>
    </w:p>
  </w:endnote>
  <w:endnote w:type="continuationSeparator" w:id="0">
    <w:p w:rsidR="00914F7F" w:rsidRDefault="0091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3E" w:rsidRDefault="00040FD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6E77CCDC" wp14:editId="04FAFBB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5292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F7F" w:rsidRDefault="00914F7F">
      <w:r>
        <w:separator/>
      </w:r>
    </w:p>
  </w:footnote>
  <w:footnote w:type="continuationSeparator" w:id="0">
    <w:p w:rsidR="00914F7F" w:rsidRDefault="00914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3E" w:rsidRDefault="0029393E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B92380" wp14:editId="7A93A2A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C6EF8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D34FD0" wp14:editId="21A9972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393E" w:rsidRDefault="0029393E" w:rsidP="0029393E">
    <w:pPr>
      <w:pStyle w:val="Title"/>
      <w:rPr>
        <w:lang w:val="en-US"/>
      </w:rPr>
    </w:pPr>
  </w:p>
  <w:p w:rsidR="0029393E" w:rsidRPr="003B1A2B" w:rsidRDefault="0029393E" w:rsidP="0029393E">
    <w:pPr>
      <w:rPr>
        <w:lang w:val="en-US"/>
      </w:rPr>
    </w:pPr>
  </w:p>
  <w:p w:rsidR="0029393E" w:rsidRPr="00F53DBB" w:rsidRDefault="0029393E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9393E" w:rsidRPr="0040293A" w:rsidRDefault="0029393E" w:rsidP="0029393E">
    <w:pPr>
      <w:pStyle w:val="Header"/>
      <w:rPr>
        <w:rFonts w:eastAsia="Tahoma"/>
      </w:rPr>
    </w:pPr>
  </w:p>
  <w:p w:rsidR="003701D7" w:rsidRPr="0029393E" w:rsidRDefault="003701D7" w:rsidP="00293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767CB6">
            <w:rPr>
              <w:lang w:val="en-US"/>
            </w:rPr>
            <w:t>giao diện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21C9"/>
    <w:rsid w:val="008243D9"/>
    <w:rsid w:val="008D3541"/>
    <w:rsid w:val="00914F7F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5292C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DC73C"/>
  <w15:docId w15:val="{60803B96-0958-4C0E-96F9-4E1BA46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772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Minh-Triet TRAN</cp:lastModifiedBy>
  <cp:revision>7</cp:revision>
  <cp:lastPrinted>2013-12-07T15:58:00Z</cp:lastPrinted>
  <dcterms:created xsi:type="dcterms:W3CDTF">2013-10-13T11:17:00Z</dcterms:created>
  <dcterms:modified xsi:type="dcterms:W3CDTF">2017-01-08T23:41:00Z</dcterms:modified>
</cp:coreProperties>
</file>