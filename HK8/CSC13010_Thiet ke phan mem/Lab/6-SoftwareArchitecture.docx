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CF5E" w14:textId="05F1D4FB" w:rsidR="003548A8" w:rsidRPr="008B5CA8" w:rsidRDefault="00FD7856" w:rsidP="003548A8">
      <w:pPr>
        <w:rPr>
          <w:color w:val="000000" w:themeColor="text1"/>
          <w:lang w:val="en-US"/>
        </w:rPr>
      </w:pPr>
      <w:r w:rsidRPr="008B5CA8">
        <w:rPr>
          <w:color w:val="000000" w:themeColor="text1"/>
          <w:lang w:val="en-US"/>
        </w:rPr>
        <w:t>-</w:t>
      </w:r>
    </w:p>
    <w:p w14:paraId="2A8425D6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2AAC50AB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2F9F865D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15F27A40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1248A246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078613AD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3DAD88D3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4566CA3D" w14:textId="6B7A9C6B" w:rsidR="00D234F3" w:rsidRPr="008B5CA8" w:rsidRDefault="00C14AB8" w:rsidP="007A1DE8">
      <w:pPr>
        <w:pStyle w:val="Title"/>
        <w:jc w:val="right"/>
        <w:rPr>
          <w:rFonts w:ascii="Times New Roman" w:hAnsi="Times New Roman"/>
          <w:color w:val="000000" w:themeColor="text1"/>
          <w:lang w:val="en-US"/>
        </w:rPr>
      </w:pPr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t>Thiết</w:t>
      </w:r>
      <w:proofErr w:type="spellEnd"/>
      <w:r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t>kế</w:t>
      </w:r>
      <w:proofErr w:type="spellEnd"/>
      <w:r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="00CA75F9" w:rsidRPr="008B5CA8">
        <w:rPr>
          <w:rFonts w:ascii="Times New Roman" w:hAnsi="Times New Roman"/>
          <w:color w:val="000000" w:themeColor="text1"/>
          <w:lang w:val="en-US"/>
        </w:rPr>
        <w:t>kiến</w:t>
      </w:r>
      <w:proofErr w:type="spellEnd"/>
      <w:r w:rsidR="00CA75F9"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="00CA75F9" w:rsidRPr="008B5CA8">
        <w:rPr>
          <w:rFonts w:ascii="Times New Roman" w:hAnsi="Times New Roman"/>
          <w:color w:val="000000" w:themeColor="text1"/>
          <w:lang w:val="en-US"/>
        </w:rPr>
        <w:t>trúc</w:t>
      </w:r>
      <w:proofErr w:type="spellEnd"/>
      <w:r w:rsidR="007A1DE8"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="00326187" w:rsidRPr="008B5CA8">
        <w:rPr>
          <w:rFonts w:ascii="Times New Roman" w:hAnsi="Times New Roman"/>
          <w:color w:val="000000" w:themeColor="text1"/>
          <w:lang w:val="en-US"/>
        </w:rPr>
        <w:t>gearANT</w:t>
      </w:r>
      <w:proofErr w:type="spellEnd"/>
    </w:p>
    <w:p w14:paraId="136959DC" w14:textId="77777777" w:rsidR="007A1DE8" w:rsidRPr="008B5CA8" w:rsidRDefault="007A1DE8" w:rsidP="007A1DE8">
      <w:pPr>
        <w:rPr>
          <w:color w:val="000000" w:themeColor="text1"/>
          <w:lang w:val="en-US"/>
        </w:rPr>
      </w:pPr>
    </w:p>
    <w:p w14:paraId="4BA8FC47" w14:textId="79F94269" w:rsidR="007A1DE8" w:rsidRPr="008B5CA8" w:rsidRDefault="007A1DE8" w:rsidP="007A1DE8">
      <w:pPr>
        <w:jc w:val="right"/>
        <w:rPr>
          <w:color w:val="000000" w:themeColor="text1"/>
          <w:sz w:val="34"/>
          <w:szCs w:val="30"/>
          <w:lang w:val="en-US"/>
        </w:rPr>
      </w:pPr>
      <w:r w:rsidRPr="008B5CA8">
        <w:rPr>
          <w:color w:val="000000" w:themeColor="text1"/>
          <w:sz w:val="28"/>
          <w:szCs w:val="24"/>
          <w:lang w:val="en-US"/>
        </w:rPr>
        <w:t xml:space="preserve">Version </w:t>
      </w:r>
      <w:r w:rsidR="006F22DC" w:rsidRPr="008B5CA8">
        <w:rPr>
          <w:color w:val="000000" w:themeColor="text1"/>
          <w:sz w:val="28"/>
          <w:szCs w:val="24"/>
          <w:lang w:val="en-US"/>
        </w:rPr>
        <w:t>1</w:t>
      </w:r>
      <w:r w:rsidR="003548A8" w:rsidRPr="008B5CA8">
        <w:rPr>
          <w:color w:val="000000" w:themeColor="text1"/>
          <w:sz w:val="28"/>
          <w:szCs w:val="24"/>
          <w:lang w:val="en-US"/>
        </w:rPr>
        <w:t>.</w:t>
      </w:r>
      <w:r w:rsidR="00997142">
        <w:rPr>
          <w:color w:val="000000" w:themeColor="text1"/>
          <w:sz w:val="28"/>
          <w:szCs w:val="24"/>
          <w:lang w:val="en-US"/>
        </w:rPr>
        <w:t>2</w:t>
      </w:r>
    </w:p>
    <w:p w14:paraId="2CE301D7" w14:textId="77777777" w:rsidR="00D234F3" w:rsidRPr="008B5CA8" w:rsidRDefault="00D234F3">
      <w:pPr>
        <w:pStyle w:val="Title"/>
        <w:jc w:val="both"/>
        <w:rPr>
          <w:rFonts w:ascii="Times New Roman" w:hAnsi="Times New Roman"/>
          <w:color w:val="000000" w:themeColor="text1"/>
          <w:lang w:val="en-US"/>
        </w:rPr>
      </w:pPr>
    </w:p>
    <w:p w14:paraId="1BCA6AFA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3F76B271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47A866AD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2277DB95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6B2FA9B6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1E8E8901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5D2AB5C4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4A8C0834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79239139" w14:textId="77777777" w:rsidR="00301562" w:rsidRPr="008B5CA8" w:rsidRDefault="00301562" w:rsidP="003548A8">
      <w:pPr>
        <w:rPr>
          <w:color w:val="000000" w:themeColor="text1"/>
          <w:lang w:val="en-US"/>
        </w:rPr>
      </w:pPr>
    </w:p>
    <w:p w14:paraId="64872BD8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30A9EC4A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01DA9F2A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3B18BE4A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3F48E0EC" w14:textId="77777777" w:rsidR="003548A8" w:rsidRPr="008B5CA8" w:rsidRDefault="003548A8" w:rsidP="003548A8">
      <w:pPr>
        <w:rPr>
          <w:color w:val="000000" w:themeColor="text1"/>
          <w:lang w:val="en-US"/>
        </w:rPr>
      </w:pPr>
    </w:p>
    <w:p w14:paraId="69E98583" w14:textId="57024067" w:rsidR="003548A8" w:rsidRPr="008B5CA8" w:rsidRDefault="003548A8" w:rsidP="003548A8">
      <w:pPr>
        <w:jc w:val="center"/>
        <w:rPr>
          <w:b/>
          <w:bCs/>
          <w:color w:val="000000" w:themeColor="text1"/>
          <w:szCs w:val="24"/>
          <w:lang w:val="en-US"/>
        </w:rPr>
      </w:pPr>
      <w:proofErr w:type="spellStart"/>
      <w:r w:rsidRPr="008B5CA8">
        <w:rPr>
          <w:b/>
          <w:bCs/>
          <w:color w:val="000000" w:themeColor="text1"/>
          <w:szCs w:val="24"/>
          <w:lang w:val="en-US"/>
        </w:rPr>
        <w:t>Sinh</w:t>
      </w:r>
      <w:proofErr w:type="spellEnd"/>
      <w:r w:rsidRPr="008B5CA8">
        <w:rPr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8B5CA8">
        <w:rPr>
          <w:b/>
          <w:bCs/>
          <w:color w:val="000000" w:themeColor="text1"/>
          <w:szCs w:val="24"/>
          <w:lang w:val="en-US"/>
        </w:rPr>
        <w:t>viên</w:t>
      </w:r>
      <w:proofErr w:type="spellEnd"/>
      <w:r w:rsidRPr="008B5CA8">
        <w:rPr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8B5CA8">
        <w:rPr>
          <w:b/>
          <w:bCs/>
          <w:color w:val="000000" w:themeColor="text1"/>
          <w:szCs w:val="24"/>
          <w:lang w:val="en-US"/>
        </w:rPr>
        <w:t>thực</w:t>
      </w:r>
      <w:proofErr w:type="spellEnd"/>
      <w:r w:rsidRPr="008B5CA8">
        <w:rPr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 w:rsidRPr="008B5CA8">
        <w:rPr>
          <w:b/>
          <w:bCs/>
          <w:color w:val="000000" w:themeColor="text1"/>
          <w:szCs w:val="24"/>
          <w:lang w:val="en-US"/>
        </w:rPr>
        <w:t>hiện</w:t>
      </w:r>
      <w:proofErr w:type="spellEnd"/>
    </w:p>
    <w:p w14:paraId="3EB3F33E" w14:textId="718732D2" w:rsidR="003548A8" w:rsidRPr="008B5CA8" w:rsidRDefault="00326187" w:rsidP="003548A8">
      <w:pPr>
        <w:jc w:val="center"/>
        <w:rPr>
          <w:color w:val="000000" w:themeColor="text1"/>
          <w:szCs w:val="24"/>
          <w:lang w:val="en-US"/>
        </w:rPr>
      </w:pPr>
      <w:r w:rsidRPr="008B5CA8">
        <w:rPr>
          <w:color w:val="000000" w:themeColor="text1"/>
          <w:szCs w:val="24"/>
          <w:lang w:val="en-US"/>
        </w:rPr>
        <w:t>19127010</w:t>
      </w:r>
      <w:r w:rsidR="003548A8" w:rsidRPr="008B5CA8">
        <w:rPr>
          <w:color w:val="000000" w:themeColor="text1"/>
          <w:szCs w:val="24"/>
          <w:lang w:val="en-US"/>
        </w:rPr>
        <w:t xml:space="preserve"> – </w:t>
      </w:r>
      <w:r w:rsidRPr="008B5CA8">
        <w:rPr>
          <w:color w:val="000000" w:themeColor="text1"/>
          <w:szCs w:val="24"/>
          <w:lang w:val="en-US"/>
        </w:rPr>
        <w:t>Nguyễn Minh An</w:t>
      </w:r>
    </w:p>
    <w:p w14:paraId="188766A5" w14:textId="2DF14D31" w:rsidR="003548A8" w:rsidRPr="008B5CA8" w:rsidRDefault="00326187" w:rsidP="003548A8">
      <w:pPr>
        <w:jc w:val="center"/>
        <w:rPr>
          <w:color w:val="000000" w:themeColor="text1"/>
          <w:szCs w:val="24"/>
          <w:lang w:val="en-US"/>
        </w:rPr>
      </w:pPr>
      <w:r w:rsidRPr="008B5CA8">
        <w:rPr>
          <w:color w:val="000000" w:themeColor="text1"/>
          <w:szCs w:val="24"/>
          <w:lang w:val="en-US"/>
        </w:rPr>
        <w:t>19127049</w:t>
      </w:r>
      <w:r w:rsidR="003548A8" w:rsidRPr="008B5CA8">
        <w:rPr>
          <w:color w:val="000000" w:themeColor="text1"/>
          <w:szCs w:val="24"/>
          <w:lang w:val="en-US"/>
        </w:rPr>
        <w:t xml:space="preserve"> – </w:t>
      </w:r>
      <w:proofErr w:type="spellStart"/>
      <w:r w:rsidRPr="008B5CA8">
        <w:rPr>
          <w:color w:val="000000" w:themeColor="text1"/>
          <w:szCs w:val="24"/>
          <w:lang w:val="en-US"/>
        </w:rPr>
        <w:t>Đoàn</w:t>
      </w:r>
      <w:proofErr w:type="spellEnd"/>
      <w:r w:rsidRPr="008B5CA8">
        <w:rPr>
          <w:color w:val="000000" w:themeColor="text1"/>
          <w:szCs w:val="24"/>
          <w:lang w:val="en-US"/>
        </w:rPr>
        <w:t xml:space="preserve"> </w:t>
      </w:r>
      <w:proofErr w:type="spellStart"/>
      <w:r w:rsidRPr="008B5CA8">
        <w:rPr>
          <w:color w:val="000000" w:themeColor="text1"/>
          <w:szCs w:val="24"/>
          <w:lang w:val="en-US"/>
        </w:rPr>
        <w:t>Hương</w:t>
      </w:r>
      <w:proofErr w:type="spellEnd"/>
      <w:r w:rsidRPr="008B5CA8">
        <w:rPr>
          <w:color w:val="000000" w:themeColor="text1"/>
          <w:szCs w:val="24"/>
          <w:lang w:val="en-US"/>
        </w:rPr>
        <w:t xml:space="preserve"> </w:t>
      </w:r>
      <w:proofErr w:type="spellStart"/>
      <w:r w:rsidRPr="008B5CA8">
        <w:rPr>
          <w:color w:val="000000" w:themeColor="text1"/>
          <w:szCs w:val="24"/>
          <w:lang w:val="en-US"/>
        </w:rPr>
        <w:t>Ngàn</w:t>
      </w:r>
      <w:proofErr w:type="spellEnd"/>
    </w:p>
    <w:p w14:paraId="1D79889B" w14:textId="20964443" w:rsidR="00DC363E" w:rsidRPr="008B5CA8" w:rsidRDefault="00326187" w:rsidP="003548A8">
      <w:pPr>
        <w:jc w:val="center"/>
        <w:rPr>
          <w:color w:val="000000" w:themeColor="text1"/>
          <w:szCs w:val="24"/>
          <w:lang w:val="en-US"/>
        </w:rPr>
        <w:sectPr w:rsidR="00DC363E" w:rsidRPr="008B5CA8" w:rsidSect="00301562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B5CA8">
        <w:rPr>
          <w:color w:val="000000" w:themeColor="text1"/>
          <w:szCs w:val="24"/>
          <w:lang w:val="en-US"/>
        </w:rPr>
        <w:t>19127067</w:t>
      </w:r>
      <w:r w:rsidR="00DC363E" w:rsidRPr="008B5CA8">
        <w:rPr>
          <w:color w:val="000000" w:themeColor="text1"/>
          <w:szCs w:val="24"/>
          <w:lang w:val="en-US"/>
        </w:rPr>
        <w:t xml:space="preserve"> – H</w:t>
      </w:r>
      <w:r w:rsidRPr="008B5CA8">
        <w:rPr>
          <w:color w:val="000000" w:themeColor="text1"/>
          <w:szCs w:val="24"/>
          <w:lang w:val="en-US"/>
        </w:rPr>
        <w:t>oàng Như Thanh</w:t>
      </w:r>
    </w:p>
    <w:p w14:paraId="5A7A72C8" w14:textId="77777777" w:rsidR="007A1DE8" w:rsidRPr="008B5CA8" w:rsidRDefault="007A1DE8" w:rsidP="007A1DE8">
      <w:pPr>
        <w:spacing w:line="240" w:lineRule="auto"/>
        <w:jc w:val="center"/>
        <w:rPr>
          <w:rFonts w:eastAsia="SimSun"/>
          <w:b/>
          <w:color w:val="000000" w:themeColor="text1"/>
          <w:sz w:val="36"/>
          <w:lang w:val="en-US"/>
        </w:rPr>
      </w:pP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lastRenderedPageBreak/>
        <w:t>Bảng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ghi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nhận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thay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đổi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tài</w:t>
      </w:r>
      <w:proofErr w:type="spellEnd"/>
      <w:r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  <w:proofErr w:type="spellStart"/>
      <w:r w:rsidRPr="008B5CA8">
        <w:rPr>
          <w:rFonts w:eastAsia="SimSun"/>
          <w:b/>
          <w:color w:val="000000" w:themeColor="text1"/>
          <w:sz w:val="36"/>
          <w:lang w:val="en-US"/>
        </w:rPr>
        <w:t>liệu</w:t>
      </w:r>
      <w:proofErr w:type="spellEnd"/>
      <w:r w:rsidR="0099744F" w:rsidRPr="008B5CA8">
        <w:rPr>
          <w:rFonts w:eastAsia="SimSun"/>
          <w:b/>
          <w:color w:val="000000" w:themeColor="text1"/>
          <w:sz w:val="36"/>
          <w:lang w:val="en-US"/>
        </w:rPr>
        <w:t xml:space="preserve"> </w:t>
      </w:r>
    </w:p>
    <w:p w14:paraId="26923FA5" w14:textId="77777777" w:rsidR="007A1DE8" w:rsidRPr="008B5CA8" w:rsidRDefault="007A1DE8" w:rsidP="007A1DE8">
      <w:pPr>
        <w:jc w:val="both"/>
        <w:rPr>
          <w:rFonts w:eastAsia="SimSun"/>
          <w:color w:val="000000" w:themeColor="text1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326187" w:rsidRPr="008B5CA8" w14:paraId="354434A6" w14:textId="77777777" w:rsidTr="00F954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6060" w14:textId="77777777" w:rsidR="00E95D0C" w:rsidRPr="008B5CA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E2EFF" w14:textId="77777777" w:rsidR="00E95D0C" w:rsidRPr="008B5CA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Phiên</w:t>
            </w:r>
            <w:proofErr w:type="spellEnd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DCA99" w14:textId="77777777" w:rsidR="00E95D0C" w:rsidRPr="008B5CA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Mô</w:t>
            </w:r>
            <w:proofErr w:type="spellEnd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220E1" w14:textId="77777777" w:rsidR="00E95D0C" w:rsidRPr="008B5CA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Người</w:t>
            </w:r>
            <w:proofErr w:type="spellEnd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thay</w:t>
            </w:r>
            <w:proofErr w:type="spellEnd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8B5CA8">
              <w:rPr>
                <w:rFonts w:eastAsia="SimSun"/>
                <w:b/>
                <w:color w:val="000000" w:themeColor="text1"/>
                <w:lang w:val="en-US"/>
              </w:rPr>
              <w:t>đổi</w:t>
            </w:r>
            <w:proofErr w:type="spellEnd"/>
          </w:p>
        </w:tc>
      </w:tr>
      <w:tr w:rsidR="00B417B5" w:rsidRPr="008B5CA8" w14:paraId="20DF4230" w14:textId="77777777" w:rsidTr="00F954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4A723" w14:textId="3B67C11D" w:rsidR="00B417B5" w:rsidRPr="008B5CA8" w:rsidRDefault="002F2041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10</w:t>
            </w:r>
            <w:r w:rsidR="00B417B5">
              <w:rPr>
                <w:rFonts w:eastAsia="SimSun"/>
                <w:color w:val="000000" w:themeColor="text1"/>
                <w:lang w:val="en-US"/>
              </w:rPr>
              <w:t>/</w:t>
            </w:r>
            <w:r>
              <w:rPr>
                <w:rFonts w:eastAsia="SimSun"/>
                <w:color w:val="000000" w:themeColor="text1"/>
                <w:lang w:val="en-US"/>
              </w:rPr>
              <w:t>04</w:t>
            </w:r>
            <w:r w:rsidR="00B417B5">
              <w:rPr>
                <w:rFonts w:eastAsia="SimSun"/>
                <w:color w:val="000000" w:themeColor="text1"/>
                <w:lang w:val="en-US"/>
              </w:rPr>
              <w:t>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CB399" w14:textId="3F441EA1" w:rsidR="00B417B5" w:rsidRPr="008B5CA8" w:rsidRDefault="00B417B5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</w:t>
            </w:r>
            <w:r w:rsidRPr="008B5CA8">
              <w:rPr>
                <w:rFonts w:eastAsia="SimSun"/>
                <w:color w:val="000000" w:themeColor="text1"/>
                <w:lang w:val="en-US"/>
              </w:rPr>
              <w:t>.</w:t>
            </w:r>
            <w:r>
              <w:rPr>
                <w:rFonts w:eastAsia="SimSun"/>
                <w:color w:val="000000" w:themeColor="text1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F6CD" w14:textId="77777777" w:rsidR="00B417B5" w:rsidRDefault="00B417B5" w:rsidP="00B417B5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</w:p>
          <w:p w14:paraId="7B72ABCD" w14:textId="5C08F52E" w:rsidR="00B417B5" w:rsidRPr="008B5CA8" w:rsidRDefault="00B417B5" w:rsidP="00B417B5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middlewares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, controller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route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5D2A7" w14:textId="0DD52E95" w:rsidR="00B417B5" w:rsidRPr="008B5CA8" w:rsidRDefault="00B417B5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Hoàng Như Thanh</w:t>
            </w:r>
          </w:p>
        </w:tc>
      </w:tr>
      <w:tr w:rsidR="00B417B5" w:rsidRPr="008B5CA8" w14:paraId="7A653528" w14:textId="77777777" w:rsidTr="00F954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AE61C" w14:textId="2AC93A2F" w:rsidR="00B417B5" w:rsidRPr="008B5CA8" w:rsidRDefault="002F2041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11</w:t>
            </w:r>
            <w:r w:rsidR="00B417B5">
              <w:rPr>
                <w:rFonts w:eastAsia="SimSun"/>
                <w:color w:val="000000" w:themeColor="text1"/>
                <w:lang w:val="en-US"/>
              </w:rPr>
              <w:t>/</w:t>
            </w:r>
            <w:r>
              <w:rPr>
                <w:rFonts w:eastAsia="SimSun"/>
                <w:color w:val="000000" w:themeColor="text1"/>
                <w:lang w:val="en-US"/>
              </w:rPr>
              <w:t>04</w:t>
            </w:r>
            <w:r w:rsidR="00B417B5">
              <w:rPr>
                <w:rFonts w:eastAsia="SimSun"/>
                <w:color w:val="000000" w:themeColor="text1"/>
                <w:lang w:val="en-US"/>
              </w:rPr>
              <w:t>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7C44" w14:textId="3D275EFF" w:rsidR="00B417B5" w:rsidRPr="008B5CA8" w:rsidRDefault="00B417B5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0A1A" w14:textId="2A742BFD" w:rsidR="00B417B5" w:rsidRPr="008B5CA8" w:rsidRDefault="00B417B5" w:rsidP="00B417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Model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79A3" w14:textId="45C84A19" w:rsidR="00B417B5" w:rsidRPr="008B5CA8" w:rsidRDefault="00B417B5" w:rsidP="0053170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 xml:space="preserve">Nguyễn Minh </w:t>
            </w:r>
            <w:proofErr w:type="gramStart"/>
            <w:r>
              <w:rPr>
                <w:rFonts w:eastAsia="SimSun"/>
                <w:color w:val="000000" w:themeColor="text1"/>
                <w:lang w:val="en-US"/>
              </w:rPr>
              <w:t>An</w:t>
            </w:r>
            <w:proofErr w:type="gramEnd"/>
          </w:p>
        </w:tc>
      </w:tr>
      <w:tr w:rsidR="00B417B5" w:rsidRPr="008B5CA8" w14:paraId="668B6AFA" w14:textId="77777777" w:rsidTr="00F954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42A9" w14:textId="2E6C3E61" w:rsidR="00B417B5" w:rsidRPr="008B5CA8" w:rsidRDefault="002F2041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11</w:t>
            </w:r>
            <w:r w:rsidR="00B417B5">
              <w:rPr>
                <w:rFonts w:eastAsia="SimSun"/>
                <w:color w:val="000000" w:themeColor="text1"/>
                <w:lang w:val="en-US"/>
              </w:rPr>
              <w:t>/</w:t>
            </w:r>
            <w:r>
              <w:rPr>
                <w:rFonts w:eastAsia="SimSun"/>
                <w:color w:val="000000" w:themeColor="text1"/>
                <w:lang w:val="en-US"/>
              </w:rPr>
              <w:t>04</w:t>
            </w:r>
            <w:r w:rsidR="00B417B5">
              <w:rPr>
                <w:rFonts w:eastAsia="SimSun"/>
                <w:color w:val="000000" w:themeColor="text1"/>
                <w:lang w:val="en-US"/>
              </w:rPr>
              <w:t>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AFC14" w14:textId="45D3BF98" w:rsidR="00B417B5" w:rsidRPr="008B5CA8" w:rsidRDefault="00B417B5" w:rsidP="00B417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544F6" w14:textId="676A16A3" w:rsidR="00B417B5" w:rsidRPr="008B5CA8" w:rsidRDefault="00B417B5" w:rsidP="00B417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View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365F7" w14:textId="6BF3650C" w:rsidR="00B417B5" w:rsidRPr="008B5CA8" w:rsidRDefault="00B417B5" w:rsidP="0053170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Đoàn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Hương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Ngàn</w:t>
            </w:r>
            <w:proofErr w:type="spellEnd"/>
          </w:p>
        </w:tc>
      </w:tr>
    </w:tbl>
    <w:p w14:paraId="0BEA7508" w14:textId="77777777" w:rsidR="00A23833" w:rsidRPr="008B5CA8" w:rsidRDefault="00A23833" w:rsidP="0031511D">
      <w:pPr>
        <w:pStyle w:val="Title"/>
        <w:rPr>
          <w:rFonts w:ascii="Times New Roman" w:hAnsi="Times New Roman"/>
          <w:color w:val="000000" w:themeColor="text1"/>
          <w:lang w:val="en-US"/>
        </w:rPr>
      </w:pPr>
    </w:p>
    <w:p w14:paraId="5EA7E398" w14:textId="77777777" w:rsidR="0019684F" w:rsidRPr="008B5CA8" w:rsidRDefault="00A23833" w:rsidP="0019684F">
      <w:pPr>
        <w:pStyle w:val="Title"/>
        <w:rPr>
          <w:rFonts w:ascii="Times New Roman" w:hAnsi="Times New Roman"/>
          <w:color w:val="000000" w:themeColor="text1"/>
          <w:lang w:val="en-US"/>
        </w:rPr>
      </w:pPr>
      <w:r w:rsidRPr="008B5CA8">
        <w:rPr>
          <w:rFonts w:ascii="Times New Roman" w:hAnsi="Times New Roman"/>
          <w:color w:val="000000" w:themeColor="text1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876578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336ED" w14:textId="2B18CC94" w:rsidR="0019684F" w:rsidRDefault="0019684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E00CACB" w14:textId="0E3A2FFA" w:rsidR="00930A33" w:rsidRDefault="0019684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74544" w:history="1">
            <w:r w:rsidR="00930A33" w:rsidRPr="009327DF">
              <w:rPr>
                <w:rStyle w:val="Hyperlink"/>
                <w:noProof/>
                <w:lang w:val="en-US"/>
              </w:rPr>
              <w:t>1.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  <w:lang w:val="en-US"/>
              </w:rPr>
              <w:t>Kiến trúc hệ thống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_Toc100574544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3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1F7082F3" w14:textId="383836C8" w:rsidR="00930A33" w:rsidRDefault="009E3A1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0574545" w:history="1">
            <w:r w:rsidR="00930A33" w:rsidRPr="009327DF">
              <w:rPr>
                <w:rStyle w:val="Hyperlink"/>
                <w:noProof/>
              </w:rPr>
              <w:t>2.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</w:rPr>
              <w:t>Mô tả chi tiết từng thành phần trong hệ thống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_Toc100574545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4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3A5C5668" w14:textId="6549D1F2" w:rsidR="00930A33" w:rsidRDefault="009E3A1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0574546" w:history="1">
            <w:r w:rsidR="00930A33" w:rsidRPr="009327DF">
              <w:rPr>
                <w:rStyle w:val="Hyperlink"/>
                <w:noProof/>
                <w:lang w:val="en-US"/>
              </w:rPr>
              <w:t>2.1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  <w:lang w:val="en-US"/>
              </w:rPr>
              <w:t>Middlewares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_Toc100574546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4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036B9B1E" w14:textId="277A044A" w:rsidR="00930A33" w:rsidRDefault="009E3A1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0574547" w:history="1">
            <w:r w:rsidR="00930A33" w:rsidRPr="009327DF">
              <w:rPr>
                <w:rStyle w:val="Hyperlink"/>
                <w:noProof/>
                <w:lang w:val="en-US"/>
              </w:rPr>
              <w:t>2.2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  <w:lang w:val="en-US"/>
              </w:rPr>
              <w:t>Controller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_Toc100574547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4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522A7E60" w14:textId="5E5558B7" w:rsidR="00930A33" w:rsidRDefault="009E3A1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0574548" w:history="1">
            <w:r w:rsidR="00930A33" w:rsidRPr="009327DF">
              <w:rPr>
                <w:rStyle w:val="Hyperlink"/>
                <w:noProof/>
                <w:lang w:val="en-US"/>
              </w:rPr>
              <w:t>2.3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  <w:lang w:val="en-US"/>
              </w:rPr>
              <w:t>Model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_Toc100574548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5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433F16B8" w14:textId="09DA742D" w:rsidR="00930A33" w:rsidRDefault="009E3A1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0574549" w:history="1">
            <w:r w:rsidR="00930A33" w:rsidRPr="009327DF">
              <w:rPr>
                <w:rStyle w:val="Hyperlink"/>
                <w:noProof/>
                <w:lang w:val="en-US"/>
              </w:rPr>
              <w:t>2.4</w:t>
            </w:r>
            <w:r w:rsidR="00930A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930A33" w:rsidRPr="009327DF">
              <w:rPr>
                <w:rStyle w:val="Hyperlink"/>
                <w:noProof/>
                <w:lang w:val="en-US"/>
              </w:rPr>
              <w:t>View</w:t>
            </w:r>
            <w:r w:rsidR="00930A33">
              <w:rPr>
                <w:noProof/>
                <w:webHidden/>
              </w:rPr>
              <w:tab/>
            </w:r>
            <w:r w:rsidR="00930A33">
              <w:rPr>
                <w:noProof/>
                <w:webHidden/>
              </w:rPr>
              <w:fldChar w:fldCharType="begin"/>
            </w:r>
            <w:r w:rsidR="00930A33">
              <w:rPr>
                <w:noProof/>
                <w:webHidden/>
              </w:rPr>
              <w:instrText xml:space="preserve"> PAGEREF _Toc100574549 \h </w:instrText>
            </w:r>
            <w:r w:rsidR="00930A33">
              <w:rPr>
                <w:noProof/>
                <w:webHidden/>
              </w:rPr>
            </w:r>
            <w:r w:rsidR="00930A33">
              <w:rPr>
                <w:noProof/>
                <w:webHidden/>
              </w:rPr>
              <w:fldChar w:fldCharType="separate"/>
            </w:r>
            <w:r w:rsidR="00930A33">
              <w:rPr>
                <w:noProof/>
                <w:webHidden/>
              </w:rPr>
              <w:t>6</w:t>
            </w:r>
            <w:r w:rsidR="00930A33">
              <w:rPr>
                <w:noProof/>
                <w:webHidden/>
              </w:rPr>
              <w:fldChar w:fldCharType="end"/>
            </w:r>
          </w:hyperlink>
        </w:p>
        <w:p w14:paraId="66EF13D6" w14:textId="6657759F" w:rsidR="0019684F" w:rsidRDefault="0019684F">
          <w:r>
            <w:rPr>
              <w:b/>
              <w:bCs/>
              <w:noProof/>
            </w:rPr>
            <w:fldChar w:fldCharType="end"/>
          </w:r>
        </w:p>
      </w:sdtContent>
    </w:sdt>
    <w:p w14:paraId="2B004529" w14:textId="40C84911" w:rsidR="00C14AB8" w:rsidRPr="008B5CA8" w:rsidRDefault="0019684F" w:rsidP="0019684F">
      <w:pPr>
        <w:pStyle w:val="Title"/>
        <w:rPr>
          <w:rFonts w:ascii="Times New Roman" w:hAnsi="Times New Roman"/>
          <w:color w:val="000000" w:themeColor="text1"/>
          <w:lang w:val="en-US"/>
        </w:rPr>
      </w:pPr>
      <w:r w:rsidRPr="008B5CA8">
        <w:rPr>
          <w:color w:val="000000" w:themeColor="text1"/>
          <w:lang w:val="en-US"/>
        </w:rPr>
        <w:t xml:space="preserve"> </w:t>
      </w:r>
    </w:p>
    <w:p w14:paraId="446A070B" w14:textId="77777777" w:rsidR="00C14AB8" w:rsidRPr="008B5CA8" w:rsidRDefault="00C14AB8">
      <w:pPr>
        <w:widowControl/>
        <w:spacing w:line="240" w:lineRule="auto"/>
        <w:rPr>
          <w:color w:val="000000" w:themeColor="text1"/>
          <w:lang w:val="en-US"/>
        </w:rPr>
      </w:pPr>
      <w:r w:rsidRPr="008B5CA8">
        <w:rPr>
          <w:color w:val="000000" w:themeColor="text1"/>
          <w:lang w:val="en-US"/>
        </w:rPr>
        <w:br w:type="page"/>
      </w:r>
    </w:p>
    <w:p w14:paraId="329CFFF9" w14:textId="2EBF3E40" w:rsidR="00CA75F9" w:rsidRPr="008B5CA8" w:rsidRDefault="00CA75F9" w:rsidP="00CA75F9">
      <w:pPr>
        <w:pStyle w:val="Heading1"/>
        <w:spacing w:line="360" w:lineRule="auto"/>
        <w:jc w:val="both"/>
        <w:rPr>
          <w:rFonts w:ascii="Times New Roman" w:hAnsi="Times New Roman"/>
          <w:color w:val="000000" w:themeColor="text1"/>
          <w:lang w:val="en-US"/>
        </w:rPr>
      </w:pPr>
      <w:bookmarkStart w:id="0" w:name="_Toc176927905"/>
      <w:bookmarkStart w:id="1" w:name="_Toc369451629"/>
      <w:bookmarkStart w:id="2" w:name="_Toc100574544"/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lastRenderedPageBreak/>
        <w:t>Kiến</w:t>
      </w:r>
      <w:proofErr w:type="spellEnd"/>
      <w:r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t>trúc</w:t>
      </w:r>
      <w:proofErr w:type="spellEnd"/>
      <w:r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t>hệ</w:t>
      </w:r>
      <w:proofErr w:type="spellEnd"/>
      <w:r w:rsidRPr="008B5CA8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8B5CA8">
        <w:rPr>
          <w:rFonts w:ascii="Times New Roman" w:hAnsi="Times New Roman"/>
          <w:color w:val="000000" w:themeColor="text1"/>
          <w:lang w:val="en-US"/>
        </w:rPr>
        <w:t>thống</w:t>
      </w:r>
      <w:bookmarkEnd w:id="0"/>
      <w:bookmarkEnd w:id="1"/>
      <w:bookmarkEnd w:id="2"/>
      <w:proofErr w:type="spellEnd"/>
    </w:p>
    <w:p w14:paraId="79C3F643" w14:textId="2E3FFC36" w:rsidR="000D4447" w:rsidRPr="008B5CA8" w:rsidRDefault="000D4447" w:rsidP="000D4447">
      <w:pPr>
        <w:jc w:val="center"/>
        <w:rPr>
          <w:lang w:val="en-US"/>
        </w:rPr>
      </w:pPr>
      <w:r w:rsidRPr="008B5CA8">
        <w:rPr>
          <w:noProof/>
          <w:lang w:val="en-US"/>
        </w:rPr>
        <w:drawing>
          <wp:inline distT="0" distB="0" distL="0" distR="0" wp14:anchorId="67BB74C3" wp14:editId="3526AC67">
            <wp:extent cx="3246241" cy="357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41" cy="35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FB0" w14:textId="1B54346E" w:rsidR="00CA75F9" w:rsidRPr="008B5CA8" w:rsidRDefault="00CA75F9" w:rsidP="00CA75F9">
      <w:pPr>
        <w:spacing w:line="360" w:lineRule="auto"/>
        <w:rPr>
          <w:b/>
          <w:i/>
          <w:color w:val="000000" w:themeColor="text1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26187" w:rsidRPr="008B5CA8" w14:paraId="25BAFC54" w14:textId="77777777" w:rsidTr="007803C6">
        <w:tc>
          <w:tcPr>
            <w:tcW w:w="3001" w:type="dxa"/>
            <w:shd w:val="clear" w:color="auto" w:fill="EEECE1" w:themeFill="background2"/>
          </w:tcPr>
          <w:p w14:paraId="286420C0" w14:textId="77777777" w:rsidR="00CA75F9" w:rsidRPr="008B5CA8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8B5CA8">
              <w:rPr>
                <w:b/>
                <w:color w:val="000000" w:themeColor="text1"/>
                <w:szCs w:val="26"/>
              </w:rPr>
              <w:t>Thành phần</w:t>
            </w:r>
          </w:p>
        </w:tc>
        <w:tc>
          <w:tcPr>
            <w:tcW w:w="6179" w:type="dxa"/>
            <w:shd w:val="clear" w:color="auto" w:fill="EEECE1" w:themeFill="background2"/>
          </w:tcPr>
          <w:p w14:paraId="2449291D" w14:textId="77777777" w:rsidR="00CA75F9" w:rsidRPr="008B5CA8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8B5CA8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326187" w:rsidRPr="008B5CA8" w14:paraId="5A9A9746" w14:textId="77777777" w:rsidTr="00F10F04">
        <w:tc>
          <w:tcPr>
            <w:tcW w:w="3001" w:type="dxa"/>
          </w:tcPr>
          <w:p w14:paraId="116EDE3D" w14:textId="49E4E0D6" w:rsidR="00CA75F9" w:rsidRPr="008B5CA8" w:rsidRDefault="000D444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>Browser</w:t>
            </w:r>
          </w:p>
        </w:tc>
        <w:tc>
          <w:tcPr>
            <w:tcW w:w="6179" w:type="dxa"/>
          </w:tcPr>
          <w:p w14:paraId="655074B8" w14:textId="77777777" w:rsidR="00CA75F9" w:rsidRPr="008B5CA8" w:rsidRDefault="00CA75F9" w:rsidP="00930A33">
            <w:pPr>
              <w:spacing w:line="240" w:lineRule="auto"/>
              <w:jc w:val="both"/>
              <w:rPr>
                <w:color w:val="000000" w:themeColor="text1"/>
                <w:szCs w:val="26"/>
              </w:rPr>
            </w:pPr>
            <w:r w:rsidRPr="008B5CA8">
              <w:rPr>
                <w:color w:val="000000" w:themeColor="text1"/>
                <w:szCs w:val="26"/>
              </w:rPr>
              <w:t>Client</w:t>
            </w:r>
          </w:p>
        </w:tc>
      </w:tr>
      <w:tr w:rsidR="00326187" w:rsidRPr="008B5CA8" w14:paraId="72B358EF" w14:textId="77777777" w:rsidTr="00F10F04">
        <w:tc>
          <w:tcPr>
            <w:tcW w:w="3001" w:type="dxa"/>
          </w:tcPr>
          <w:p w14:paraId="77AA4FDD" w14:textId="063445E5" w:rsidR="00CA75F9" w:rsidRPr="008B5CA8" w:rsidRDefault="000D444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>Web server</w:t>
            </w:r>
          </w:p>
        </w:tc>
        <w:tc>
          <w:tcPr>
            <w:tcW w:w="6179" w:type="dxa"/>
          </w:tcPr>
          <w:p w14:paraId="5BC6BFA7" w14:textId="4A385E49" w:rsidR="00CA75F9" w:rsidRPr="008B5CA8" w:rsidRDefault="00CA75F9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</w:rPr>
              <w:t>Serv</w:t>
            </w:r>
            <w:r w:rsidR="000D4447" w:rsidRPr="008B5CA8">
              <w:rPr>
                <w:color w:val="000000" w:themeColor="text1"/>
                <w:szCs w:val="26"/>
                <w:lang w:val="en-US"/>
              </w:rPr>
              <w:t xml:space="preserve">er </w:t>
            </w:r>
            <w:proofErr w:type="spellStart"/>
            <w:r w:rsidR="000D4447" w:rsidRPr="008B5CA8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="000D4447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0D4447"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  <w:r w:rsidR="000D4447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0D4447" w:rsidRPr="008B5CA8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 w:rsidR="000D4447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0D4447" w:rsidRPr="008B5CA8">
              <w:rPr>
                <w:color w:val="000000" w:themeColor="text1"/>
                <w:szCs w:val="26"/>
                <w:lang w:val="en-US"/>
              </w:rPr>
              <w:t>gearANT</w:t>
            </w:r>
            <w:proofErr w:type="spellEnd"/>
          </w:p>
        </w:tc>
      </w:tr>
      <w:tr w:rsidR="000D4447" w:rsidRPr="008B5CA8" w14:paraId="3271B69C" w14:textId="77777777" w:rsidTr="00F10F04">
        <w:tc>
          <w:tcPr>
            <w:tcW w:w="3001" w:type="dxa"/>
          </w:tcPr>
          <w:p w14:paraId="26CC63B9" w14:textId="7FE41309" w:rsidR="000D4447" w:rsidRPr="008B5CA8" w:rsidRDefault="000D444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Middlewares</w:t>
            </w:r>
            <w:proofErr w:type="spellEnd"/>
          </w:p>
        </w:tc>
        <w:tc>
          <w:tcPr>
            <w:tcW w:w="6179" w:type="dxa"/>
          </w:tcPr>
          <w:p w14:paraId="0A1A6A6E" w14:textId="7680EF02" w:rsidR="000D4447" w:rsidRPr="008B5CA8" w:rsidRDefault="00FD25CC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Trung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gian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giữa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response</w:t>
            </w:r>
          </w:p>
        </w:tc>
      </w:tr>
      <w:tr w:rsidR="00A120A0" w:rsidRPr="008B5CA8" w14:paraId="090835F0" w14:textId="77777777" w:rsidTr="00F10F04">
        <w:tc>
          <w:tcPr>
            <w:tcW w:w="3001" w:type="dxa"/>
          </w:tcPr>
          <w:p w14:paraId="60C9EECA" w14:textId="477E2E0D" w:rsidR="00A120A0" w:rsidRPr="008B5CA8" w:rsidRDefault="00A120A0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14:paraId="3DDAAC13" w14:textId="4EB97D17" w:rsidR="00A120A0" w:rsidRPr="008B5CA8" w:rsidRDefault="00A120A0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Cầu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nối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giữa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Model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View</w:t>
            </w:r>
          </w:p>
        </w:tc>
      </w:tr>
      <w:tr w:rsidR="00FD25CC" w:rsidRPr="008B5CA8" w14:paraId="65BFD9EB" w14:textId="77777777" w:rsidTr="00F10F04">
        <w:tc>
          <w:tcPr>
            <w:tcW w:w="3001" w:type="dxa"/>
          </w:tcPr>
          <w:p w14:paraId="1312A8C8" w14:textId="0A690AC4" w:rsidR="00FD25CC" w:rsidRPr="008B5CA8" w:rsidRDefault="00FD25CC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14:paraId="4DE1AD3D" w14:textId="31DDC4DC" w:rsidR="00FD25CC" w:rsidRPr="008B5CA8" w:rsidRDefault="00FD25CC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 xml:space="preserve">Cho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phép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từ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MySQL database</w:t>
            </w:r>
          </w:p>
        </w:tc>
      </w:tr>
      <w:tr w:rsidR="000D4447" w:rsidRPr="008B5CA8" w14:paraId="6884A682" w14:textId="77777777" w:rsidTr="00F10F04">
        <w:tc>
          <w:tcPr>
            <w:tcW w:w="3001" w:type="dxa"/>
          </w:tcPr>
          <w:p w14:paraId="0C1807A2" w14:textId="0BEEA5A4" w:rsidR="000D4447" w:rsidRPr="008B5CA8" w:rsidRDefault="00FD25CC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14:paraId="10E97D9D" w14:textId="7255635E" w:rsidR="000D4447" w:rsidRPr="008B5CA8" w:rsidRDefault="00FD25CC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Phần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cho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sử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</w:p>
        </w:tc>
      </w:tr>
    </w:tbl>
    <w:p w14:paraId="35B95696" w14:textId="3E1E7550" w:rsidR="00CA75F9" w:rsidRPr="008B5CA8" w:rsidRDefault="00CA75F9" w:rsidP="00CA75F9">
      <w:pPr>
        <w:pStyle w:val="Heading1"/>
        <w:spacing w:before="240" w:line="360" w:lineRule="auto"/>
        <w:jc w:val="both"/>
        <w:rPr>
          <w:rFonts w:ascii="Times New Roman" w:hAnsi="Times New Roman"/>
          <w:color w:val="000000" w:themeColor="text1"/>
        </w:rPr>
      </w:pPr>
      <w:r w:rsidRPr="008B5CA8">
        <w:rPr>
          <w:rFonts w:ascii="Times New Roman" w:hAnsi="Times New Roman"/>
          <w:color w:val="000000" w:themeColor="text1"/>
        </w:rPr>
        <w:br w:type="page"/>
      </w:r>
      <w:bookmarkStart w:id="3" w:name="_Toc176927906"/>
      <w:bookmarkStart w:id="4" w:name="_Toc369451630"/>
      <w:bookmarkStart w:id="5" w:name="_Toc100574545"/>
      <w:r w:rsidRPr="008B5CA8">
        <w:rPr>
          <w:rFonts w:ascii="Times New Roman" w:hAnsi="Times New Roman"/>
          <w:color w:val="000000" w:themeColor="text1"/>
        </w:rPr>
        <w:lastRenderedPageBreak/>
        <w:t>Mô tả chi tiết từng thành phần trong hệ thống</w:t>
      </w:r>
      <w:bookmarkEnd w:id="3"/>
      <w:bookmarkEnd w:id="4"/>
      <w:bookmarkEnd w:id="5"/>
    </w:p>
    <w:p w14:paraId="3B219609" w14:textId="11090BC3" w:rsidR="00CA75F9" w:rsidRPr="008B5CA8" w:rsidRDefault="00A27C0A" w:rsidP="00A27C0A">
      <w:pPr>
        <w:pStyle w:val="Heading2"/>
        <w:rPr>
          <w:rFonts w:ascii="Times New Roman" w:hAnsi="Times New Roman"/>
          <w:sz w:val="24"/>
          <w:szCs w:val="24"/>
          <w:lang w:val="en-US"/>
        </w:rPr>
      </w:pPr>
      <w:bookmarkStart w:id="6" w:name="_Toc100574546"/>
      <w:proofErr w:type="spellStart"/>
      <w:r w:rsidRPr="008B5CA8">
        <w:rPr>
          <w:rFonts w:ascii="Times New Roman" w:hAnsi="Times New Roman"/>
          <w:sz w:val="24"/>
          <w:szCs w:val="24"/>
          <w:lang w:val="en-US"/>
        </w:rPr>
        <w:t>Middlewares</w:t>
      </w:r>
      <w:bookmarkEnd w:id="6"/>
      <w:proofErr w:type="spellEnd"/>
    </w:p>
    <w:p w14:paraId="77E16E13" w14:textId="77777777" w:rsidR="001674F0" w:rsidRPr="008B5CA8" w:rsidRDefault="001674F0" w:rsidP="007D06BF">
      <w:pPr>
        <w:jc w:val="center"/>
        <w:rPr>
          <w:color w:val="000000" w:themeColor="text1"/>
        </w:rPr>
      </w:pPr>
      <w:r w:rsidRPr="008B5CA8">
        <w:rPr>
          <w:noProof/>
          <w:color w:val="000000" w:themeColor="text1"/>
          <w:lang w:val="en-US"/>
        </w:rPr>
        <w:drawing>
          <wp:inline distT="0" distB="0" distL="0" distR="0" wp14:anchorId="251955F4" wp14:editId="588FDA6A">
            <wp:extent cx="3949700" cy="150298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42" cy="15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B854" w14:textId="77777777" w:rsidR="001674F0" w:rsidRPr="008B5CA8" w:rsidRDefault="001674F0" w:rsidP="001674F0">
      <w:pPr>
        <w:rPr>
          <w:color w:val="000000" w:themeColor="text1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5"/>
        <w:gridCol w:w="6288"/>
      </w:tblGrid>
      <w:tr w:rsidR="001674F0" w:rsidRPr="008B5CA8" w14:paraId="4A4E8B60" w14:textId="77777777" w:rsidTr="002D30D5">
        <w:tc>
          <w:tcPr>
            <w:tcW w:w="2955" w:type="dxa"/>
            <w:shd w:val="clear" w:color="auto" w:fill="EEECE1" w:themeFill="background2"/>
          </w:tcPr>
          <w:p w14:paraId="66D437DE" w14:textId="77777777" w:rsidR="001674F0" w:rsidRPr="008B5CA8" w:rsidRDefault="001674F0" w:rsidP="002D30D5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Lớp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đối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8" w:type="dxa"/>
            <w:shd w:val="clear" w:color="auto" w:fill="EEECE1" w:themeFill="background2"/>
          </w:tcPr>
          <w:p w14:paraId="7670392E" w14:textId="77777777" w:rsidR="001674F0" w:rsidRPr="008B5CA8" w:rsidRDefault="001674F0" w:rsidP="002D30D5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8B5CA8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A17CC0" w:rsidRPr="008B5CA8" w14:paraId="58BFA99C" w14:textId="77777777" w:rsidTr="002D30D5">
        <w:tc>
          <w:tcPr>
            <w:tcW w:w="2955" w:type="dxa"/>
          </w:tcPr>
          <w:p w14:paraId="03529BD5" w14:textId="12318F29" w:rsidR="00A17CC0" w:rsidRPr="008B5CA8" w:rsidRDefault="00A17CC0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sessionMdw</w:t>
            </w:r>
            <w:proofErr w:type="spellEnd"/>
          </w:p>
        </w:tc>
        <w:tc>
          <w:tcPr>
            <w:tcW w:w="6288" w:type="dxa"/>
          </w:tcPr>
          <w:p w14:paraId="1330F8A6" w14:textId="124DC694" w:rsidR="00A17CC0" w:rsidRPr="008B5CA8" w:rsidRDefault="00A17CC0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 xml:space="preserve">Setup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biến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session (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sử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thư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viện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session-express)</w:t>
            </w:r>
          </w:p>
        </w:tc>
      </w:tr>
      <w:tr w:rsidR="001674F0" w:rsidRPr="008B5CA8" w14:paraId="7444AFB9" w14:textId="77777777" w:rsidTr="002D30D5">
        <w:tc>
          <w:tcPr>
            <w:tcW w:w="2955" w:type="dxa"/>
          </w:tcPr>
          <w:p w14:paraId="4245D0D8" w14:textId="2D173277" w:rsidR="001674F0" w:rsidRPr="008B5CA8" w:rsidRDefault="007D06BF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authMdw</w:t>
            </w:r>
            <w:proofErr w:type="spellEnd"/>
          </w:p>
        </w:tc>
        <w:tc>
          <w:tcPr>
            <w:tcW w:w="6288" w:type="dxa"/>
          </w:tcPr>
          <w:p w14:paraId="79E9D152" w14:textId="2A9134D7" w:rsidR="005F04FF" w:rsidRPr="008B5CA8" w:rsidRDefault="00472F45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Kiểm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tra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90D7E">
              <w:rPr>
                <w:color w:val="000000" w:themeColor="text1"/>
                <w:szCs w:val="26"/>
                <w:lang w:val="en-US"/>
              </w:rPr>
              <w:t>quyền</w:t>
            </w:r>
            <w:proofErr w:type="spellEnd"/>
            <w:r w:rsidR="00790D7E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90D7E">
              <w:rPr>
                <w:color w:val="000000" w:themeColor="text1"/>
                <w:szCs w:val="26"/>
                <w:lang w:val="en-US"/>
              </w:rPr>
              <w:t>hạn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 (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khách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/admin, 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đã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đăng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nhập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475D76">
              <w:rPr>
                <w:color w:val="000000" w:themeColor="text1"/>
                <w:szCs w:val="26"/>
                <w:lang w:val="en-US"/>
              </w:rPr>
              <w:t>chưa</w:t>
            </w:r>
            <w:proofErr w:type="spellEnd"/>
            <w:r w:rsidR="00475D76">
              <w:rPr>
                <w:color w:val="000000" w:themeColor="text1"/>
                <w:szCs w:val="26"/>
                <w:lang w:val="en-US"/>
              </w:rPr>
              <w:t>?)</w:t>
            </w:r>
          </w:p>
          <w:p w14:paraId="0B69C8B0" w14:textId="1A103845" w:rsidR="001674F0" w:rsidRPr="008B5CA8" w:rsidRDefault="005F04FF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</w:t>
            </w:r>
            <w:r w:rsidR="00472F45" w:rsidRPr="008B5CA8">
              <w:rPr>
                <w:color w:val="000000" w:themeColor="text1"/>
                <w:szCs w:val="26"/>
                <w:lang w:val="en-US"/>
              </w:rPr>
              <w:t>ắn</w:t>
            </w:r>
            <w:proofErr w:type="spellEnd"/>
            <w:r w:rsidR="000A7CE7" w:rsidRPr="008B5CA8">
              <w:rPr>
                <w:color w:val="000000" w:themeColor="text1"/>
                <w:szCs w:val="26"/>
                <w:lang w:val="en-US"/>
              </w:rPr>
              <w:t xml:space="preserve"> session </w:t>
            </w:r>
            <w:proofErr w:type="spellStart"/>
            <w:r w:rsidR="000A7CE7" w:rsidRPr="008B5CA8">
              <w:rPr>
                <w:color w:val="000000" w:themeColor="text1"/>
                <w:szCs w:val="26"/>
                <w:lang w:val="en-US"/>
              </w:rPr>
              <w:t>khi</w:t>
            </w:r>
            <w:proofErr w:type="spellEnd"/>
            <w:r w:rsidR="000A7CE7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0A7CE7" w:rsidRPr="008B5CA8">
              <w:rPr>
                <w:color w:val="000000" w:themeColor="text1"/>
                <w:szCs w:val="26"/>
                <w:lang w:val="en-US"/>
              </w:rPr>
              <w:t>đăng</w:t>
            </w:r>
            <w:proofErr w:type="spellEnd"/>
            <w:r w:rsidR="000A7CE7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0A7CE7" w:rsidRPr="008B5CA8">
              <w:rPr>
                <w:color w:val="000000" w:themeColor="text1"/>
                <w:szCs w:val="26"/>
                <w:lang w:val="en-US"/>
              </w:rPr>
              <w:t>nhập</w:t>
            </w:r>
            <w:proofErr w:type="spellEnd"/>
          </w:p>
        </w:tc>
      </w:tr>
      <w:tr w:rsidR="001674F0" w:rsidRPr="008B5CA8" w14:paraId="3BD294C8" w14:textId="77777777" w:rsidTr="002D30D5">
        <w:tc>
          <w:tcPr>
            <w:tcW w:w="2955" w:type="dxa"/>
          </w:tcPr>
          <w:p w14:paraId="0A16375C" w14:textId="59A51620" w:rsidR="001674F0" w:rsidRPr="008B5CA8" w:rsidRDefault="000A7CE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localMdw</w:t>
            </w:r>
            <w:proofErr w:type="spellEnd"/>
          </w:p>
        </w:tc>
        <w:tc>
          <w:tcPr>
            <w:tcW w:w="6288" w:type="dxa"/>
          </w:tcPr>
          <w:p w14:paraId="11566E4F" w14:textId="19494600" w:rsidR="001674F0" w:rsidRPr="008B5CA8" w:rsidRDefault="00A17CC0" w:rsidP="00930A33">
            <w:pPr>
              <w:spacing w:line="240" w:lineRule="auto"/>
              <w:jc w:val="both"/>
              <w:rPr>
                <w:color w:val="000000" w:themeColor="text1"/>
                <w:szCs w:val="26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Lưu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những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biến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cần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thiết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vào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local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để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sử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ở View</w:t>
            </w:r>
          </w:p>
        </w:tc>
      </w:tr>
      <w:tr w:rsidR="001674F0" w:rsidRPr="008B5CA8" w14:paraId="417E0C3D" w14:textId="77777777" w:rsidTr="002D30D5">
        <w:tc>
          <w:tcPr>
            <w:tcW w:w="2955" w:type="dxa"/>
          </w:tcPr>
          <w:p w14:paraId="18A28C75" w14:textId="30F31C23" w:rsidR="001674F0" w:rsidRPr="008B5CA8" w:rsidRDefault="000A7CE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routeMdw</w:t>
            </w:r>
            <w:proofErr w:type="spellEnd"/>
          </w:p>
        </w:tc>
        <w:tc>
          <w:tcPr>
            <w:tcW w:w="6288" w:type="dxa"/>
          </w:tcPr>
          <w:p w14:paraId="2EF32924" w14:textId="65D0DB26" w:rsidR="001674F0" w:rsidRPr="008B5CA8" w:rsidRDefault="00A17CC0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Định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tuyến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đúng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lớp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r w:rsidR="00B2604F" w:rsidRPr="008B5CA8">
              <w:rPr>
                <w:color w:val="000000" w:themeColor="text1"/>
                <w:szCs w:val="26"/>
                <w:lang w:val="en-US"/>
              </w:rPr>
              <w:t xml:space="preserve">controller </w:t>
            </w:r>
            <w:proofErr w:type="spellStart"/>
            <w:r w:rsidR="00B2604F" w:rsidRPr="008B5CA8"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 w:rsidR="00B2604F"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B2604F"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</w:p>
        </w:tc>
      </w:tr>
      <w:tr w:rsidR="000A7CE7" w:rsidRPr="008B5CA8" w14:paraId="29B85637" w14:textId="77777777" w:rsidTr="002D30D5">
        <w:tc>
          <w:tcPr>
            <w:tcW w:w="2955" w:type="dxa"/>
          </w:tcPr>
          <w:p w14:paraId="0C8E7A65" w14:textId="1C5BA084" w:rsidR="000A7CE7" w:rsidRPr="008B5CA8" w:rsidRDefault="000A7CE7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viewMdw</w:t>
            </w:r>
            <w:proofErr w:type="spellEnd"/>
          </w:p>
        </w:tc>
        <w:tc>
          <w:tcPr>
            <w:tcW w:w="6288" w:type="dxa"/>
          </w:tcPr>
          <w:p w14:paraId="50FA3461" w14:textId="4AB2D98C" w:rsidR="000A7CE7" w:rsidRPr="008B5CA8" w:rsidRDefault="00710D4E" w:rsidP="00930A33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color w:val="000000" w:themeColor="text1"/>
                <w:szCs w:val="26"/>
                <w:lang w:val="en-US"/>
              </w:rPr>
              <w:t xml:space="preserve">Format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định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dạng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ngày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giờ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Pr="008B5CA8">
              <w:rPr>
                <w:color w:val="000000" w:themeColor="text1"/>
                <w:szCs w:val="26"/>
                <w:lang w:val="en-US"/>
              </w:rPr>
              <w:t>giá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>,…</w:t>
            </w:r>
            <w:proofErr w:type="gram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trước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khi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đổ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lên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view</w:t>
            </w:r>
          </w:p>
        </w:tc>
      </w:tr>
    </w:tbl>
    <w:p w14:paraId="024B8E6E" w14:textId="27A3C823" w:rsidR="00F12831" w:rsidRPr="008B5CA8" w:rsidRDefault="00F12831" w:rsidP="00C5184C"/>
    <w:p w14:paraId="5141A6B5" w14:textId="77777777" w:rsidR="00F12831" w:rsidRPr="008B5CA8" w:rsidRDefault="00F12831" w:rsidP="00C5184C"/>
    <w:p w14:paraId="4FA76B3D" w14:textId="77777777" w:rsidR="00C5184C" w:rsidRPr="008B5CA8" w:rsidRDefault="00C5184C" w:rsidP="00C5184C">
      <w:pPr>
        <w:pStyle w:val="Heading2"/>
        <w:rPr>
          <w:rFonts w:ascii="Times New Roman" w:hAnsi="Times New Roman"/>
          <w:sz w:val="24"/>
          <w:szCs w:val="24"/>
          <w:lang w:val="en-US"/>
        </w:rPr>
      </w:pPr>
      <w:bookmarkStart w:id="7" w:name="_Toc100574547"/>
      <w:r w:rsidRPr="008B5CA8">
        <w:rPr>
          <w:rFonts w:ascii="Times New Roman" w:hAnsi="Times New Roman"/>
          <w:sz w:val="24"/>
          <w:szCs w:val="24"/>
          <w:lang w:val="en-US"/>
        </w:rPr>
        <w:t>Controller</w:t>
      </w:r>
      <w:bookmarkEnd w:id="7"/>
    </w:p>
    <w:p w14:paraId="64C9E457" w14:textId="77777777" w:rsidR="00C5184C" w:rsidRPr="008B5CA8" w:rsidRDefault="00C5184C" w:rsidP="00C5184C">
      <w:pPr>
        <w:rPr>
          <w:color w:val="000000" w:themeColor="text1"/>
        </w:rPr>
      </w:pPr>
      <w:r w:rsidRPr="008B5CA8">
        <w:rPr>
          <w:noProof/>
          <w:color w:val="000000" w:themeColor="text1"/>
          <w:lang w:val="en-US"/>
        </w:rPr>
        <w:drawing>
          <wp:inline distT="0" distB="0" distL="0" distR="0" wp14:anchorId="364DB941" wp14:editId="5EC8BF43">
            <wp:extent cx="5581650" cy="656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CE00" w14:textId="77777777" w:rsidR="00C5184C" w:rsidRPr="008B5CA8" w:rsidRDefault="00C5184C" w:rsidP="00C5184C">
      <w:pPr>
        <w:rPr>
          <w:color w:val="000000" w:themeColor="text1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5"/>
        <w:gridCol w:w="6288"/>
      </w:tblGrid>
      <w:tr w:rsidR="00C5184C" w:rsidRPr="008B5CA8" w14:paraId="4A9F2DDC" w14:textId="77777777" w:rsidTr="002D30D5">
        <w:tc>
          <w:tcPr>
            <w:tcW w:w="2955" w:type="dxa"/>
            <w:shd w:val="clear" w:color="auto" w:fill="EEECE1" w:themeFill="background2"/>
          </w:tcPr>
          <w:p w14:paraId="1A709B29" w14:textId="77777777" w:rsidR="00C5184C" w:rsidRPr="008B5CA8" w:rsidRDefault="00C5184C" w:rsidP="002D30D5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Lớp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đối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8" w:type="dxa"/>
            <w:shd w:val="clear" w:color="auto" w:fill="EEECE1" w:themeFill="background2"/>
          </w:tcPr>
          <w:p w14:paraId="6CFD4078" w14:textId="77777777" w:rsidR="00C5184C" w:rsidRPr="008B5CA8" w:rsidRDefault="00C5184C" w:rsidP="002D30D5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8B5CA8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C5184C" w:rsidRPr="008B5CA8" w14:paraId="13F8EAC3" w14:textId="77777777" w:rsidTr="002D30D5">
        <w:tc>
          <w:tcPr>
            <w:tcW w:w="2955" w:type="dxa"/>
          </w:tcPr>
          <w:p w14:paraId="57AF2AE9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indexRoute</w:t>
            </w:r>
            <w:proofErr w:type="spellEnd"/>
          </w:p>
        </w:tc>
        <w:tc>
          <w:tcPr>
            <w:tcW w:w="6288" w:type="dxa"/>
          </w:tcPr>
          <w:p w14:paraId="760E0C40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những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ở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chủ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, login, </w:t>
            </w:r>
            <w:proofErr w:type="gramStart"/>
            <w:r w:rsidRPr="008B5CA8">
              <w:rPr>
                <w:color w:val="000000" w:themeColor="text1"/>
                <w:szCs w:val="26"/>
                <w:lang w:val="en-US"/>
              </w:rPr>
              <w:t>signup,…</w:t>
            </w:r>
            <w:proofErr w:type="gram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render view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</w:p>
        </w:tc>
      </w:tr>
      <w:tr w:rsidR="00C5184C" w:rsidRPr="008B5CA8" w14:paraId="408AAF3C" w14:textId="77777777" w:rsidTr="002D30D5">
        <w:tc>
          <w:tcPr>
            <w:tcW w:w="2955" w:type="dxa"/>
          </w:tcPr>
          <w:p w14:paraId="4F5309E3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accountRoute</w:t>
            </w:r>
            <w:proofErr w:type="spellEnd"/>
          </w:p>
        </w:tc>
        <w:tc>
          <w:tcPr>
            <w:tcW w:w="6288" w:type="dxa"/>
          </w:tcPr>
          <w:p w14:paraId="3FAF3B82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những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account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như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update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thông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tin,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xem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giỏ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xem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gramStart"/>
            <w:r w:rsidRPr="008B5CA8">
              <w:rPr>
                <w:color w:val="000000" w:themeColor="text1"/>
                <w:szCs w:val="26"/>
                <w:lang w:val="en-US"/>
              </w:rPr>
              <w:t>order,…</w:t>
            </w:r>
            <w:proofErr w:type="gram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render view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</w:p>
        </w:tc>
      </w:tr>
      <w:tr w:rsidR="00C5184C" w:rsidRPr="008B5CA8" w14:paraId="53343F90" w14:textId="77777777" w:rsidTr="002D30D5">
        <w:tc>
          <w:tcPr>
            <w:tcW w:w="2955" w:type="dxa"/>
          </w:tcPr>
          <w:p w14:paraId="237175CD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adminRoute</w:t>
            </w:r>
            <w:proofErr w:type="spellEnd"/>
          </w:p>
        </w:tc>
        <w:tc>
          <w:tcPr>
            <w:tcW w:w="6288" w:type="dxa"/>
          </w:tcPr>
          <w:p w14:paraId="52C10D9E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những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admin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render view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</w:p>
        </w:tc>
      </w:tr>
      <w:tr w:rsidR="00C5184C" w:rsidRPr="008B5CA8" w14:paraId="78FA52F7" w14:textId="77777777" w:rsidTr="002D30D5">
        <w:tc>
          <w:tcPr>
            <w:tcW w:w="2955" w:type="dxa"/>
          </w:tcPr>
          <w:p w14:paraId="16775700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productRoute</w:t>
            </w:r>
            <w:proofErr w:type="spellEnd"/>
          </w:p>
        </w:tc>
        <w:tc>
          <w:tcPr>
            <w:tcW w:w="6288" w:type="dxa"/>
          </w:tcPr>
          <w:p w14:paraId="7B514CC0" w14:textId="77777777" w:rsidR="00C5184C" w:rsidRPr="008B5CA8" w:rsidRDefault="00C5184C" w:rsidP="002D30D5">
            <w:pPr>
              <w:spacing w:line="240" w:lineRule="auto"/>
              <w:rPr>
                <w:color w:val="000000" w:themeColor="text1"/>
                <w:szCs w:val="26"/>
              </w:rPr>
            </w:pP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những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request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render view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 w:rsidRPr="008B5CA8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color w:val="000000" w:themeColor="text1"/>
                <w:szCs w:val="26"/>
                <w:lang w:val="en-US"/>
              </w:rPr>
              <w:t>ứng</w:t>
            </w:r>
            <w:proofErr w:type="spellEnd"/>
          </w:p>
        </w:tc>
      </w:tr>
    </w:tbl>
    <w:p w14:paraId="6FD814EB" w14:textId="3B0C36CE" w:rsidR="00EB6845" w:rsidRDefault="00EB6845" w:rsidP="00C5184C"/>
    <w:p w14:paraId="5E9F4DD5" w14:textId="77777777" w:rsidR="00EB6845" w:rsidRDefault="00EB6845">
      <w:pPr>
        <w:widowControl/>
        <w:spacing w:line="240" w:lineRule="auto"/>
      </w:pPr>
      <w:r>
        <w:br w:type="page"/>
      </w:r>
    </w:p>
    <w:p w14:paraId="3126790F" w14:textId="4736DC9D" w:rsidR="008817A8" w:rsidRDefault="008817A8" w:rsidP="008817A8">
      <w:pPr>
        <w:pStyle w:val="Heading2"/>
        <w:rPr>
          <w:rFonts w:ascii="Times New Roman" w:hAnsi="Times New Roman"/>
          <w:sz w:val="22"/>
          <w:szCs w:val="22"/>
          <w:lang w:val="en-US"/>
        </w:rPr>
      </w:pPr>
      <w:bookmarkStart w:id="8" w:name="_Toc100574548"/>
      <w:r w:rsidRPr="00967FCB">
        <w:rPr>
          <w:rFonts w:ascii="Times New Roman" w:hAnsi="Times New Roman"/>
          <w:sz w:val="22"/>
          <w:szCs w:val="22"/>
          <w:lang w:val="en-US"/>
        </w:rPr>
        <w:lastRenderedPageBreak/>
        <w:t>Model</w:t>
      </w:r>
      <w:bookmarkEnd w:id="8"/>
    </w:p>
    <w:p w14:paraId="4A450CE2" w14:textId="77777777" w:rsidR="00531708" w:rsidRPr="00531708" w:rsidRDefault="00531708" w:rsidP="00531708">
      <w:pPr>
        <w:rPr>
          <w:lang w:val="en-US"/>
        </w:rPr>
      </w:pPr>
    </w:p>
    <w:p w14:paraId="1EBA5C76" w14:textId="7C851CBE" w:rsidR="00C8244E" w:rsidRDefault="00447AB3" w:rsidP="002C21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AC6C80" wp14:editId="0A6C6C58">
            <wp:extent cx="572452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8C04" w14:textId="77777777" w:rsidR="002C2151" w:rsidRDefault="002C2151" w:rsidP="002C2151">
      <w:pPr>
        <w:jc w:val="center"/>
        <w:rPr>
          <w:lang w:val="en-US"/>
        </w:rPr>
      </w:pPr>
    </w:p>
    <w:p w14:paraId="47A951A7" w14:textId="77777777" w:rsidR="00531708" w:rsidRDefault="00531708" w:rsidP="00C8244E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5"/>
        <w:gridCol w:w="6288"/>
      </w:tblGrid>
      <w:tr w:rsidR="00995157" w:rsidRPr="008B5CA8" w14:paraId="18883D20" w14:textId="77777777" w:rsidTr="006A3EDF">
        <w:tc>
          <w:tcPr>
            <w:tcW w:w="2955" w:type="dxa"/>
            <w:shd w:val="clear" w:color="auto" w:fill="EEECE1" w:themeFill="background2"/>
          </w:tcPr>
          <w:p w14:paraId="602E5FCE" w14:textId="77777777" w:rsidR="00995157" w:rsidRPr="008B5CA8" w:rsidRDefault="00995157" w:rsidP="006A3EDF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Lớp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đối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88" w:type="dxa"/>
            <w:shd w:val="clear" w:color="auto" w:fill="EEECE1" w:themeFill="background2"/>
          </w:tcPr>
          <w:p w14:paraId="6E1E3947" w14:textId="77777777" w:rsidR="00995157" w:rsidRPr="008B5CA8" w:rsidRDefault="00995157" w:rsidP="006A3EDF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8B5CA8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995157" w:rsidRPr="008B5CA8" w14:paraId="47ED0F0B" w14:textId="77777777" w:rsidTr="006A3EDF">
        <w:tc>
          <w:tcPr>
            <w:tcW w:w="2955" w:type="dxa"/>
          </w:tcPr>
          <w:p w14:paraId="3D9DB07E" w14:textId="6D7D6354" w:rsidR="00995157" w:rsidRPr="008B5CA8" w:rsidRDefault="00995157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catModel</w:t>
            </w:r>
            <w:proofErr w:type="spellEnd"/>
          </w:p>
        </w:tc>
        <w:tc>
          <w:tcPr>
            <w:tcW w:w="6288" w:type="dxa"/>
          </w:tcPr>
          <w:p w14:paraId="6588B0A1" w14:textId="7A76D2EB" w:rsidR="00995157" w:rsidRPr="008B5CA8" w:rsidRDefault="004D511B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F0F69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="001F0F6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F0F69">
              <w:rPr>
                <w:color w:val="000000" w:themeColor="text1"/>
                <w:szCs w:val="26"/>
                <w:lang w:val="en-US"/>
              </w:rPr>
              <w:t>danh</w:t>
            </w:r>
            <w:proofErr w:type="spellEnd"/>
            <w:r w:rsidR="001F0F6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F0F69">
              <w:rPr>
                <w:color w:val="000000" w:themeColor="text1"/>
                <w:szCs w:val="26"/>
                <w:lang w:val="en-US"/>
              </w:rPr>
              <w:t>mục</w:t>
            </w:r>
            <w:proofErr w:type="spellEnd"/>
            <w:r w:rsidR="001F0F6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F0F69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="001F0F6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F0F69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995157" w:rsidRPr="008B5CA8" w14:paraId="382CF2AC" w14:textId="77777777" w:rsidTr="006A3EDF">
        <w:tc>
          <w:tcPr>
            <w:tcW w:w="2955" w:type="dxa"/>
          </w:tcPr>
          <w:p w14:paraId="6C66EAD1" w14:textId="67192B12" w:rsidR="00995157" w:rsidRPr="008B5CA8" w:rsidRDefault="00995157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productModel</w:t>
            </w:r>
            <w:proofErr w:type="spellEnd"/>
          </w:p>
        </w:tc>
        <w:tc>
          <w:tcPr>
            <w:tcW w:w="6288" w:type="dxa"/>
          </w:tcPr>
          <w:p w14:paraId="434B3B41" w14:textId="47A9064C" w:rsidR="00995157" w:rsidRPr="00165696" w:rsidRDefault="004D511B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 w:rsidR="00703F2A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995157" w:rsidRPr="008B5CA8" w14:paraId="77024655" w14:textId="77777777" w:rsidTr="006A3EDF">
        <w:tc>
          <w:tcPr>
            <w:tcW w:w="2955" w:type="dxa"/>
          </w:tcPr>
          <w:p w14:paraId="2F6683F5" w14:textId="376DB16F" w:rsidR="00995157" w:rsidRPr="008B5CA8" w:rsidRDefault="00995157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u</w:t>
            </w:r>
            <w:r w:rsidR="00703F2A">
              <w:rPr>
                <w:color w:val="000000" w:themeColor="text1"/>
                <w:szCs w:val="26"/>
                <w:lang w:val="en-US"/>
              </w:rPr>
              <w:t>s</w:t>
            </w:r>
            <w:r>
              <w:rPr>
                <w:color w:val="000000" w:themeColor="text1"/>
                <w:szCs w:val="26"/>
                <w:lang w:val="en-US"/>
              </w:rPr>
              <w:t>erModel</w:t>
            </w:r>
            <w:proofErr w:type="spellEnd"/>
          </w:p>
        </w:tc>
        <w:tc>
          <w:tcPr>
            <w:tcW w:w="6288" w:type="dxa"/>
          </w:tcPr>
          <w:p w14:paraId="0AE10ED2" w14:textId="4818BF53" w:rsidR="00995157" w:rsidRPr="00165696" w:rsidRDefault="004D511B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r w:rsidR="00703F2A">
              <w:rPr>
                <w:color w:val="000000" w:themeColor="text1"/>
                <w:szCs w:val="26"/>
                <w:lang w:val="en-US"/>
              </w:rPr>
              <w:t>user</w:t>
            </w:r>
          </w:p>
        </w:tc>
      </w:tr>
      <w:tr w:rsidR="006B0E22" w:rsidRPr="008B5CA8" w14:paraId="57868D73" w14:textId="77777777" w:rsidTr="006A3EDF">
        <w:tc>
          <w:tcPr>
            <w:tcW w:w="2955" w:type="dxa"/>
          </w:tcPr>
          <w:p w14:paraId="60C17B82" w14:textId="08A2E9AC" w:rsidR="006B0E22" w:rsidRDefault="006B0E22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adminModel</w:t>
            </w:r>
            <w:proofErr w:type="spellEnd"/>
          </w:p>
        </w:tc>
        <w:tc>
          <w:tcPr>
            <w:tcW w:w="6288" w:type="dxa"/>
          </w:tcPr>
          <w:p w14:paraId="79AC069C" w14:textId="2BA52533" w:rsidR="006B0E22" w:rsidRDefault="004D511B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="00703F2A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tác</w:t>
            </w:r>
            <w:proofErr w:type="spellEnd"/>
            <w:r w:rsidR="00703F2A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vụ</w:t>
            </w:r>
            <w:proofErr w:type="spellEnd"/>
            <w:r w:rsidR="00703F2A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703F2A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="00703F2A">
              <w:rPr>
                <w:color w:val="000000" w:themeColor="text1"/>
                <w:szCs w:val="26"/>
                <w:lang w:val="en-US"/>
              </w:rPr>
              <w:t xml:space="preserve"> admin</w:t>
            </w:r>
          </w:p>
        </w:tc>
      </w:tr>
      <w:tr w:rsidR="001F0F69" w:rsidRPr="008B5CA8" w14:paraId="3E81A2F0" w14:textId="77777777" w:rsidTr="006A3EDF">
        <w:tc>
          <w:tcPr>
            <w:tcW w:w="2955" w:type="dxa"/>
          </w:tcPr>
          <w:p w14:paraId="729B4645" w14:textId="3432AA27" w:rsidR="001F0F69" w:rsidRDefault="001F0F69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orderModel</w:t>
            </w:r>
            <w:proofErr w:type="spellEnd"/>
          </w:p>
        </w:tc>
        <w:tc>
          <w:tcPr>
            <w:tcW w:w="6288" w:type="dxa"/>
          </w:tcPr>
          <w:p w14:paraId="49E3AD71" w14:textId="10B88379" w:rsidR="001F0F69" w:rsidRPr="004D511B" w:rsidRDefault="001F0F69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4D511B"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 w:rsidRPr="004D511B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r w:rsidR="00447AB3">
              <w:rPr>
                <w:color w:val="000000" w:themeColor="text1"/>
                <w:szCs w:val="26"/>
                <w:lang w:val="en-US"/>
              </w:rPr>
              <w:t>hang</w:t>
            </w:r>
          </w:p>
        </w:tc>
      </w:tr>
      <w:tr w:rsidR="00447AB3" w:rsidRPr="008B5CA8" w14:paraId="23282457" w14:textId="77777777" w:rsidTr="006A3EDF">
        <w:tc>
          <w:tcPr>
            <w:tcW w:w="2955" w:type="dxa"/>
          </w:tcPr>
          <w:p w14:paraId="11650152" w14:textId="0B3F8F88" w:rsidR="00447AB3" w:rsidRDefault="00447AB3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emailModel</w:t>
            </w:r>
            <w:proofErr w:type="spellEnd"/>
          </w:p>
        </w:tc>
        <w:tc>
          <w:tcPr>
            <w:tcW w:w="6288" w:type="dxa"/>
          </w:tcPr>
          <w:p w14:paraId="6AF0638E" w14:textId="01DE3EDA" w:rsidR="00447AB3" w:rsidRPr="004D511B" w:rsidRDefault="00447AB3" w:rsidP="006A581B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Truy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xuất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xử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tới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email</w:t>
            </w:r>
          </w:p>
        </w:tc>
      </w:tr>
    </w:tbl>
    <w:p w14:paraId="740AF8E4" w14:textId="29F5606C" w:rsidR="006A581B" w:rsidRDefault="006A581B" w:rsidP="00C8244E">
      <w:pPr>
        <w:rPr>
          <w:lang w:val="en-US"/>
        </w:rPr>
      </w:pPr>
    </w:p>
    <w:p w14:paraId="6BBF6E3F" w14:textId="79483739" w:rsidR="00995157" w:rsidRPr="00C8244E" w:rsidRDefault="006A581B" w:rsidP="006A581B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A977ED8" w14:textId="15167B42" w:rsidR="008817A8" w:rsidRPr="00967FCB" w:rsidRDefault="008817A8" w:rsidP="008817A8">
      <w:pPr>
        <w:pStyle w:val="Heading2"/>
        <w:rPr>
          <w:rFonts w:ascii="Times New Roman" w:hAnsi="Times New Roman"/>
          <w:sz w:val="22"/>
          <w:szCs w:val="22"/>
          <w:lang w:val="en-US"/>
        </w:rPr>
      </w:pPr>
      <w:bookmarkStart w:id="9" w:name="_Toc100574549"/>
      <w:r w:rsidRPr="00967FCB">
        <w:rPr>
          <w:rFonts w:ascii="Times New Roman" w:hAnsi="Times New Roman"/>
          <w:sz w:val="22"/>
          <w:szCs w:val="22"/>
          <w:lang w:val="en-US"/>
        </w:rPr>
        <w:lastRenderedPageBreak/>
        <w:t>View</w:t>
      </w:r>
      <w:bookmarkEnd w:id="9"/>
    </w:p>
    <w:p w14:paraId="1285B29C" w14:textId="40F36D20" w:rsidR="003C2F0F" w:rsidRDefault="00471935" w:rsidP="006A581B">
      <w:pPr>
        <w:pStyle w:val="BodyText"/>
        <w:ind w:left="0"/>
        <w:jc w:val="center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1B461265" wp14:editId="4E4D2C02">
            <wp:extent cx="5275211" cy="4079019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16" cy="40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02AC" w14:textId="77777777" w:rsidR="006A581B" w:rsidRDefault="006A581B" w:rsidP="006A581B">
      <w:pPr>
        <w:pStyle w:val="BodyText"/>
        <w:ind w:left="0"/>
        <w:jc w:val="center"/>
        <w:rPr>
          <w:iCs/>
          <w:color w:val="000000" w:themeColor="text1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369"/>
        <w:gridCol w:w="5874"/>
      </w:tblGrid>
      <w:tr w:rsidR="006A581B" w:rsidRPr="008B5CA8" w14:paraId="762F220C" w14:textId="77777777" w:rsidTr="001D0A49">
        <w:tc>
          <w:tcPr>
            <w:tcW w:w="3369" w:type="dxa"/>
            <w:shd w:val="clear" w:color="auto" w:fill="EEECE1" w:themeFill="background2"/>
          </w:tcPr>
          <w:p w14:paraId="1D050E34" w14:textId="42405751" w:rsidR="006A581B" w:rsidRDefault="006A581B" w:rsidP="00930A33">
            <w:pPr>
              <w:spacing w:line="240" w:lineRule="auto"/>
              <w:jc w:val="center"/>
            </w:pP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Lớp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đối</w:t>
            </w:r>
            <w:proofErr w:type="spellEnd"/>
            <w:r w:rsidRPr="008B5CA8">
              <w:rPr>
                <w:b/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8B5CA8">
              <w:rPr>
                <w:b/>
                <w:color w:val="000000" w:themeColor="text1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5874" w:type="dxa"/>
            <w:shd w:val="clear" w:color="auto" w:fill="EEECE1" w:themeFill="background2"/>
          </w:tcPr>
          <w:p w14:paraId="65FEAC91" w14:textId="39628948" w:rsidR="006A581B" w:rsidRDefault="006A581B" w:rsidP="00930A33">
            <w:pPr>
              <w:spacing w:line="240" w:lineRule="auto"/>
              <w:jc w:val="center"/>
              <w:rPr>
                <w:color w:val="000000" w:themeColor="text1"/>
                <w:szCs w:val="26"/>
                <w:lang w:val="en-US"/>
              </w:rPr>
            </w:pPr>
            <w:r w:rsidRPr="008B5CA8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077706" w:rsidRPr="008B5CA8" w14:paraId="447493C7" w14:textId="77777777" w:rsidTr="00372925">
        <w:tc>
          <w:tcPr>
            <w:tcW w:w="3369" w:type="dxa"/>
            <w:vAlign w:val="center"/>
          </w:tcPr>
          <w:p w14:paraId="1D03845D" w14:textId="752F5156" w:rsidR="00077706" w:rsidRPr="008B5CA8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br w:type="page"/>
            </w:r>
            <w:r>
              <w:rPr>
                <w:color w:val="000000" w:themeColor="text1"/>
                <w:szCs w:val="26"/>
                <w:lang w:val="en-US"/>
              </w:rPr>
              <w:t>order (account)</w:t>
            </w:r>
          </w:p>
        </w:tc>
        <w:tc>
          <w:tcPr>
            <w:tcW w:w="5874" w:type="dxa"/>
            <w:vAlign w:val="center"/>
          </w:tcPr>
          <w:p w14:paraId="2AF99923" w14:textId="2E627802" w:rsidR="00077706" w:rsidRPr="008B5CA8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danh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sách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</w:p>
        </w:tc>
      </w:tr>
      <w:tr w:rsidR="00077706" w:rsidRPr="00165696" w14:paraId="1989C9A0" w14:textId="77777777" w:rsidTr="00372925">
        <w:tc>
          <w:tcPr>
            <w:tcW w:w="3369" w:type="dxa"/>
            <w:vAlign w:val="center"/>
          </w:tcPr>
          <w:p w14:paraId="47561EBF" w14:textId="254EF3FC" w:rsidR="00077706" w:rsidRPr="008B5CA8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information (account)</w:t>
            </w:r>
          </w:p>
        </w:tc>
        <w:tc>
          <w:tcPr>
            <w:tcW w:w="5874" w:type="dxa"/>
            <w:vAlign w:val="center"/>
          </w:tcPr>
          <w:p w14:paraId="4DE65CFA" w14:textId="250C0B74" w:rsidR="00077706" w:rsidRPr="00165696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thông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tin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(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chỉ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xem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>)</w:t>
            </w:r>
          </w:p>
        </w:tc>
      </w:tr>
      <w:tr w:rsidR="00077706" w:rsidRPr="00165696" w14:paraId="171F25FB" w14:textId="77777777" w:rsidTr="00372925">
        <w:tc>
          <w:tcPr>
            <w:tcW w:w="3369" w:type="dxa"/>
            <w:vAlign w:val="center"/>
          </w:tcPr>
          <w:p w14:paraId="5608BAB1" w14:textId="42D7BCA9" w:rsidR="00077706" w:rsidRPr="008B5CA8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updatinfo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(account)</w:t>
            </w:r>
          </w:p>
        </w:tc>
        <w:tc>
          <w:tcPr>
            <w:tcW w:w="5874" w:type="dxa"/>
            <w:vAlign w:val="center"/>
          </w:tcPr>
          <w:p w14:paraId="27EF01A7" w14:textId="23ED6390" w:rsidR="00077706" w:rsidRPr="00165696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phép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thay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đổi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tin</w:t>
            </w:r>
          </w:p>
        </w:tc>
      </w:tr>
      <w:tr w:rsidR="00077706" w:rsidRPr="001A320A" w14:paraId="70629F78" w14:textId="77777777" w:rsidTr="00372925">
        <w:tc>
          <w:tcPr>
            <w:tcW w:w="3369" w:type="dxa"/>
            <w:vAlign w:val="center"/>
          </w:tcPr>
          <w:p w14:paraId="2100DE82" w14:textId="453C89B9" w:rsidR="00077706" w:rsidRPr="008B5CA8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cart (account)</w:t>
            </w:r>
          </w:p>
        </w:tc>
        <w:tc>
          <w:tcPr>
            <w:tcW w:w="5874" w:type="dxa"/>
            <w:vAlign w:val="center"/>
          </w:tcPr>
          <w:p w14:paraId="3964F047" w14:textId="0BCE63C5" w:rsidR="00077706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giỏ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</w:p>
        </w:tc>
      </w:tr>
      <w:tr w:rsidR="004A1583" w:rsidRPr="001A320A" w14:paraId="3C95B677" w14:textId="77777777" w:rsidTr="00372925">
        <w:tc>
          <w:tcPr>
            <w:tcW w:w="3369" w:type="dxa"/>
            <w:vAlign w:val="center"/>
          </w:tcPr>
          <w:p w14:paraId="4FCF5D0B" w14:textId="49AD5A65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order (admin)</w:t>
            </w:r>
          </w:p>
        </w:tc>
        <w:tc>
          <w:tcPr>
            <w:tcW w:w="5874" w:type="dxa"/>
            <w:vAlign w:val="center"/>
          </w:tcPr>
          <w:p w14:paraId="613154F9" w14:textId="4F315241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hàng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hệ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thống</w:t>
            </w:r>
            <w:proofErr w:type="spellEnd"/>
          </w:p>
        </w:tc>
      </w:tr>
      <w:tr w:rsidR="004A1583" w:rsidRPr="001A320A" w14:paraId="15672930" w14:textId="77777777" w:rsidTr="00372925">
        <w:tc>
          <w:tcPr>
            <w:tcW w:w="3369" w:type="dxa"/>
            <w:vAlign w:val="center"/>
          </w:tcPr>
          <w:p w14:paraId="5685BD2F" w14:textId="2A200C5F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product (admin)</w:t>
            </w:r>
          </w:p>
        </w:tc>
        <w:tc>
          <w:tcPr>
            <w:tcW w:w="5874" w:type="dxa"/>
            <w:vAlign w:val="center"/>
          </w:tcPr>
          <w:p w14:paraId="63B798A0" w14:textId="09C53349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danh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hệ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thống</w:t>
            </w:r>
            <w:proofErr w:type="spellEnd"/>
          </w:p>
        </w:tc>
      </w:tr>
      <w:tr w:rsidR="004A1583" w:rsidRPr="001A320A" w14:paraId="39609E81" w14:textId="77777777" w:rsidTr="00372925">
        <w:tc>
          <w:tcPr>
            <w:tcW w:w="3369" w:type="dxa"/>
            <w:vAlign w:val="center"/>
          </w:tcPr>
          <w:p w14:paraId="31A3E1F7" w14:textId="3D7E9304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user (admin)</w:t>
            </w:r>
          </w:p>
        </w:tc>
        <w:tc>
          <w:tcPr>
            <w:tcW w:w="5874" w:type="dxa"/>
            <w:vAlign w:val="center"/>
          </w:tcPr>
          <w:p w14:paraId="77209E2A" w14:textId="67C43D86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danh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tài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khoản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</w:p>
        </w:tc>
      </w:tr>
      <w:tr w:rsidR="004A1583" w:rsidRPr="001A320A" w14:paraId="66187362" w14:textId="77777777" w:rsidTr="00372925">
        <w:tc>
          <w:tcPr>
            <w:tcW w:w="3369" w:type="dxa"/>
            <w:vAlign w:val="center"/>
          </w:tcPr>
          <w:p w14:paraId="4AAD8E68" w14:textId="2E175ACD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search (product)</w:t>
            </w:r>
          </w:p>
        </w:tc>
        <w:tc>
          <w:tcPr>
            <w:tcW w:w="5874" w:type="dxa"/>
            <w:vAlign w:val="center"/>
          </w:tcPr>
          <w:p w14:paraId="7F3D19EC" w14:textId="372F5C13" w:rsidR="004A1583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kết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quả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kiếm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EC05E4" w:rsidRPr="001A320A" w14:paraId="450C3CB1" w14:textId="77777777" w:rsidTr="00372925">
        <w:tc>
          <w:tcPr>
            <w:tcW w:w="3369" w:type="dxa"/>
            <w:vAlign w:val="center"/>
          </w:tcPr>
          <w:p w14:paraId="6E13ACB8" w14:textId="4D795B63" w:rsidR="00EC05E4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viewProductByCat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(product)</w:t>
            </w:r>
          </w:p>
        </w:tc>
        <w:tc>
          <w:tcPr>
            <w:tcW w:w="5874" w:type="dxa"/>
            <w:vAlign w:val="center"/>
          </w:tcPr>
          <w:p w14:paraId="03D60862" w14:textId="7CCF7AD8" w:rsidR="00EC05E4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danh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mục</w:t>
            </w:r>
            <w:proofErr w:type="spellEnd"/>
          </w:p>
        </w:tc>
      </w:tr>
      <w:tr w:rsidR="00EC05E4" w:rsidRPr="001A320A" w14:paraId="217DC4B3" w14:textId="77777777" w:rsidTr="00372925">
        <w:tc>
          <w:tcPr>
            <w:tcW w:w="3369" w:type="dxa"/>
            <w:vAlign w:val="center"/>
          </w:tcPr>
          <w:p w14:paraId="22522C10" w14:textId="43B3CF23" w:rsidR="00EC05E4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detail (product)</w:t>
            </w:r>
          </w:p>
        </w:tc>
        <w:tc>
          <w:tcPr>
            <w:tcW w:w="5874" w:type="dxa"/>
            <w:vAlign w:val="center"/>
          </w:tcPr>
          <w:p w14:paraId="45712AA5" w14:textId="34573661" w:rsidR="00EC05E4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tiết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1D0A49" w:rsidRPr="001A320A" w14:paraId="7FDD96CC" w14:textId="77777777" w:rsidTr="00372925">
        <w:tc>
          <w:tcPr>
            <w:tcW w:w="3369" w:type="dxa"/>
            <w:vAlign w:val="center"/>
          </w:tcPr>
          <w:p w14:paraId="73FE1E03" w14:textId="193988B8" w:rsidR="001D0A49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admin (layout)</w:t>
            </w:r>
          </w:p>
        </w:tc>
        <w:tc>
          <w:tcPr>
            <w:tcW w:w="5874" w:type="dxa"/>
            <w:vAlign w:val="center"/>
          </w:tcPr>
          <w:p w14:paraId="76D260EF" w14:textId="0E1E628E" w:rsidR="001D0A49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 xml:space="preserve">Layout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admin</w:t>
            </w:r>
          </w:p>
        </w:tc>
      </w:tr>
      <w:tr w:rsidR="001D0A49" w:rsidRPr="001A320A" w14:paraId="3087CB9B" w14:textId="77777777" w:rsidTr="00372925">
        <w:tc>
          <w:tcPr>
            <w:tcW w:w="3369" w:type="dxa"/>
            <w:vAlign w:val="center"/>
          </w:tcPr>
          <w:p w14:paraId="72EF188D" w14:textId="78C67CA9" w:rsidR="001D0A49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account (layout)</w:t>
            </w:r>
          </w:p>
        </w:tc>
        <w:tc>
          <w:tcPr>
            <w:tcW w:w="5874" w:type="dxa"/>
            <w:vAlign w:val="center"/>
          </w:tcPr>
          <w:p w14:paraId="598DD095" w14:textId="5C18840F" w:rsidR="001D0A49" w:rsidRDefault="003735B6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 xml:space="preserve">Layout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thông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dùng</w:t>
            </w:r>
            <w:proofErr w:type="spellEnd"/>
          </w:p>
        </w:tc>
      </w:tr>
      <w:tr w:rsidR="001D0A49" w:rsidRPr="001A320A" w14:paraId="60E6B658" w14:textId="77777777" w:rsidTr="00372925">
        <w:tc>
          <w:tcPr>
            <w:tcW w:w="3369" w:type="dxa"/>
            <w:vAlign w:val="center"/>
          </w:tcPr>
          <w:p w14:paraId="649ACD3A" w14:textId="7AB48E30" w:rsidR="001D0A49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homecat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(layout)</w:t>
            </w:r>
          </w:p>
        </w:tc>
        <w:tc>
          <w:tcPr>
            <w:tcW w:w="5874" w:type="dxa"/>
            <w:vAlign w:val="center"/>
          </w:tcPr>
          <w:p w14:paraId="21C014B2" w14:textId="1317EE96" w:rsidR="001D0A49" w:rsidRDefault="003735B6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 xml:space="preserve">Layout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chủ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liên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quan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sản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phẩm</w:t>
            </w:r>
            <w:proofErr w:type="spellEnd"/>
          </w:p>
        </w:tc>
      </w:tr>
      <w:tr w:rsidR="00EC05E4" w:rsidRPr="001A320A" w14:paraId="53413964" w14:textId="77777777" w:rsidTr="00372925">
        <w:tc>
          <w:tcPr>
            <w:tcW w:w="3369" w:type="dxa"/>
            <w:vAlign w:val="center"/>
          </w:tcPr>
          <w:p w14:paraId="4AC09035" w14:textId="17C5C922" w:rsidR="00EC05E4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error</w:t>
            </w:r>
          </w:p>
        </w:tc>
        <w:tc>
          <w:tcPr>
            <w:tcW w:w="5874" w:type="dxa"/>
            <w:vAlign w:val="center"/>
          </w:tcPr>
          <w:p w14:paraId="58691B17" w14:textId="513B4FB6" w:rsidR="00EC05E4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lỗi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gặp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="001D0A49">
              <w:rPr>
                <w:color w:val="000000" w:themeColor="text1"/>
                <w:szCs w:val="26"/>
                <w:lang w:val="en-US"/>
              </w:rPr>
              <w:t>lỗi</w:t>
            </w:r>
            <w:proofErr w:type="spellEnd"/>
            <w:r w:rsidR="001D0A49">
              <w:rPr>
                <w:color w:val="000000" w:themeColor="text1"/>
                <w:szCs w:val="26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không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thấy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</w:p>
        </w:tc>
      </w:tr>
      <w:tr w:rsidR="00EC05E4" w:rsidRPr="001A320A" w14:paraId="2742B4D5" w14:textId="77777777" w:rsidTr="00372925">
        <w:tc>
          <w:tcPr>
            <w:tcW w:w="3369" w:type="dxa"/>
            <w:vAlign w:val="center"/>
          </w:tcPr>
          <w:p w14:paraId="7AF41EA2" w14:textId="3F1E3C87" w:rsidR="00EC05E4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index</w:t>
            </w:r>
          </w:p>
        </w:tc>
        <w:tc>
          <w:tcPr>
            <w:tcW w:w="5874" w:type="dxa"/>
            <w:vAlign w:val="center"/>
          </w:tcPr>
          <w:p w14:paraId="024835C0" w14:textId="69435B70" w:rsidR="00EC05E4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chính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chủ</w:t>
            </w:r>
            <w:proofErr w:type="spellEnd"/>
          </w:p>
        </w:tc>
      </w:tr>
      <w:tr w:rsidR="00EC05E4" w:rsidRPr="001A320A" w14:paraId="274FAE4C" w14:textId="77777777" w:rsidTr="00372925">
        <w:tc>
          <w:tcPr>
            <w:tcW w:w="3369" w:type="dxa"/>
            <w:vAlign w:val="center"/>
          </w:tcPr>
          <w:p w14:paraId="4A25FACA" w14:textId="040611D9" w:rsidR="00EC05E4" w:rsidRDefault="001D0A49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login</w:t>
            </w:r>
          </w:p>
        </w:tc>
        <w:tc>
          <w:tcPr>
            <w:tcW w:w="5874" w:type="dxa"/>
            <w:vAlign w:val="center"/>
          </w:tcPr>
          <w:p w14:paraId="2E12EE60" w14:textId="08376F56" w:rsidR="00EC05E4" w:rsidRPr="001A320A" w:rsidRDefault="003F2C7B" w:rsidP="00372925">
            <w:pPr>
              <w:spacing w:line="240" w:lineRule="auto"/>
              <w:jc w:val="both"/>
              <w:rPr>
                <w:color w:val="000000" w:themeColor="text1"/>
                <w:szCs w:val="26"/>
                <w:lang w:val="en-US"/>
              </w:rPr>
            </w:pPr>
            <w:proofErr w:type="spellStart"/>
            <w:r>
              <w:rPr>
                <w:color w:val="000000" w:themeColor="text1"/>
                <w:szCs w:val="26"/>
                <w:lang w:val="en-US"/>
              </w:rPr>
              <w:t>Hiển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thị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Login/Register</w:t>
            </w:r>
          </w:p>
        </w:tc>
      </w:tr>
    </w:tbl>
    <w:p w14:paraId="38AB4C0B" w14:textId="77777777" w:rsidR="00077706" w:rsidRPr="001A320A" w:rsidRDefault="00077706" w:rsidP="001A320A">
      <w:pPr>
        <w:pStyle w:val="BodyText"/>
        <w:ind w:left="0"/>
        <w:jc w:val="both"/>
        <w:rPr>
          <w:iCs/>
          <w:color w:val="000000" w:themeColor="text1"/>
          <w:lang w:val="en-US"/>
        </w:rPr>
      </w:pPr>
    </w:p>
    <w:sectPr w:rsidR="00077706" w:rsidRPr="001A320A" w:rsidSect="00301562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3394" w14:textId="77777777" w:rsidR="009E3A1E" w:rsidRDefault="009E3A1E">
      <w:r>
        <w:separator/>
      </w:r>
    </w:p>
  </w:endnote>
  <w:endnote w:type="continuationSeparator" w:id="0">
    <w:p w14:paraId="536C44D4" w14:textId="77777777" w:rsidR="009E3A1E" w:rsidRDefault="009E3A1E">
      <w:r>
        <w:continuationSeparator/>
      </w:r>
    </w:p>
  </w:endnote>
  <w:endnote w:type="continuationNotice" w:id="1">
    <w:p w14:paraId="436E5458" w14:textId="77777777" w:rsidR="009E3A1E" w:rsidRDefault="009E3A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A975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56522BF" wp14:editId="160C2F11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C597F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30B7C75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2600DAD0" wp14:editId="11424E5F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AB27C5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07B818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8DA4" w14:textId="77777777" w:rsidR="009E3A1E" w:rsidRDefault="009E3A1E">
      <w:r>
        <w:separator/>
      </w:r>
    </w:p>
  </w:footnote>
  <w:footnote w:type="continuationSeparator" w:id="0">
    <w:p w14:paraId="33D0A815" w14:textId="77777777" w:rsidR="009E3A1E" w:rsidRDefault="009E3A1E">
      <w:r>
        <w:continuationSeparator/>
      </w:r>
    </w:p>
  </w:footnote>
  <w:footnote w:type="continuationNotice" w:id="1">
    <w:p w14:paraId="62C9B695" w14:textId="77777777" w:rsidR="009E3A1E" w:rsidRDefault="009E3A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CC0E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179BFA" wp14:editId="54CC2B52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D38B9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316931E" wp14:editId="37A6D37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9F178B" w14:textId="77777777" w:rsidR="003B781A" w:rsidRDefault="003B781A" w:rsidP="003B781A">
    <w:pPr>
      <w:pStyle w:val="Title"/>
      <w:rPr>
        <w:lang w:val="en-US"/>
      </w:rPr>
    </w:pPr>
  </w:p>
  <w:p w14:paraId="6B56FCE5" w14:textId="77777777" w:rsidR="003B781A" w:rsidRPr="003B1A2B" w:rsidRDefault="003B781A" w:rsidP="003B781A">
    <w:pPr>
      <w:rPr>
        <w:lang w:val="en-US"/>
      </w:rPr>
    </w:pPr>
  </w:p>
  <w:p w14:paraId="0330CF63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290B58D" w14:textId="77777777" w:rsidR="003B781A" w:rsidRPr="0040293A" w:rsidRDefault="003B781A" w:rsidP="003B781A">
    <w:pPr>
      <w:pStyle w:val="Header"/>
      <w:rPr>
        <w:rFonts w:eastAsia="Tahoma"/>
      </w:rPr>
    </w:pPr>
  </w:p>
  <w:p w14:paraId="049198A0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8185" w14:textId="7EBC8F65" w:rsidR="003B781A" w:rsidRPr="00326187" w:rsidRDefault="003B781A" w:rsidP="00524EF8">
    <w:pPr>
      <w:tabs>
        <w:tab w:val="left" w:pos="1480"/>
      </w:tabs>
      <w:rPr>
        <w:color w:val="000000" w:themeColor="text1"/>
      </w:rPr>
    </w:pPr>
    <w:r w:rsidRPr="00326187">
      <w:rPr>
        <w:noProof/>
        <w:color w:val="000000" w:themeColor="text1"/>
        <w:lang w:val="en-US"/>
      </w:rPr>
      <w:drawing>
        <wp:anchor distT="0" distB="0" distL="114300" distR="114300" simplePos="0" relativeHeight="251657216" behindDoc="1" locked="0" layoutInCell="1" allowOverlap="1" wp14:anchorId="49FF374E" wp14:editId="6C764BA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4EF8">
      <w:rPr>
        <w:color w:val="000000" w:themeColor="text1"/>
      </w:rPr>
      <w:tab/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26187" w:rsidRPr="00326187" w14:paraId="3A41CF47" w14:textId="77777777" w:rsidTr="008D3541">
      <w:tc>
        <w:tcPr>
          <w:tcW w:w="6623" w:type="dxa"/>
          <w:shd w:val="clear" w:color="auto" w:fill="auto"/>
        </w:tcPr>
        <w:p w14:paraId="4E8A9B90" w14:textId="2964C7BE" w:rsidR="00E95D0C" w:rsidRPr="00326187" w:rsidRDefault="00326187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326187">
            <w:rPr>
              <w:color w:val="000000" w:themeColor="text1"/>
              <w:lang w:val="en-US"/>
            </w:rPr>
            <w:t>gearANT</w:t>
          </w:r>
          <w:proofErr w:type="spellEnd"/>
        </w:p>
      </w:tc>
      <w:tc>
        <w:tcPr>
          <w:tcW w:w="2845" w:type="dxa"/>
          <w:shd w:val="clear" w:color="auto" w:fill="auto"/>
        </w:tcPr>
        <w:p w14:paraId="367ED1C2" w14:textId="4CA72312" w:rsidR="00E95D0C" w:rsidRPr="00326187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326187">
            <w:rPr>
              <w:color w:val="000000" w:themeColor="text1"/>
              <w:lang w:val="en-US"/>
            </w:rPr>
            <w:t>Phiên</w:t>
          </w:r>
          <w:proofErr w:type="spellEnd"/>
          <w:r w:rsidRPr="003261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326187">
            <w:rPr>
              <w:color w:val="000000" w:themeColor="text1"/>
              <w:lang w:val="en-US"/>
            </w:rPr>
            <w:t>bản</w:t>
          </w:r>
          <w:proofErr w:type="spellEnd"/>
          <w:r w:rsidRPr="00326187">
            <w:rPr>
              <w:color w:val="000000" w:themeColor="text1"/>
              <w:lang w:val="en-US"/>
            </w:rPr>
            <w:t xml:space="preserve">: </w:t>
          </w:r>
          <w:r w:rsidR="00E72D93">
            <w:rPr>
              <w:color w:val="000000" w:themeColor="text1"/>
              <w:lang w:val="en-US"/>
            </w:rPr>
            <w:t>1</w:t>
          </w:r>
          <w:r w:rsidRPr="00326187">
            <w:rPr>
              <w:color w:val="000000" w:themeColor="text1"/>
              <w:lang w:val="en-US"/>
            </w:rPr>
            <w:t>.</w:t>
          </w:r>
          <w:r w:rsidR="00E72D93">
            <w:rPr>
              <w:color w:val="000000" w:themeColor="text1"/>
              <w:lang w:val="en-US"/>
            </w:rPr>
            <w:t>2</w:t>
          </w:r>
        </w:p>
      </w:tc>
    </w:tr>
    <w:tr w:rsidR="00E95D0C" w:rsidRPr="00326187" w14:paraId="1B0EC704" w14:textId="77777777" w:rsidTr="008D3541">
      <w:tc>
        <w:tcPr>
          <w:tcW w:w="6623" w:type="dxa"/>
          <w:shd w:val="clear" w:color="auto" w:fill="auto"/>
        </w:tcPr>
        <w:p w14:paraId="09B99B6E" w14:textId="77777777" w:rsidR="00E95D0C" w:rsidRPr="00326187" w:rsidRDefault="00C14AB8" w:rsidP="00CA75F9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326187">
            <w:rPr>
              <w:color w:val="000000" w:themeColor="text1"/>
              <w:lang w:val="en-US"/>
            </w:rPr>
            <w:t>Thiết</w:t>
          </w:r>
          <w:proofErr w:type="spellEnd"/>
          <w:r w:rsidRPr="003261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326187">
            <w:rPr>
              <w:color w:val="000000" w:themeColor="text1"/>
              <w:lang w:val="en-US"/>
            </w:rPr>
            <w:t>kế</w:t>
          </w:r>
          <w:proofErr w:type="spellEnd"/>
          <w:r w:rsidRPr="00326187">
            <w:rPr>
              <w:color w:val="000000" w:themeColor="text1"/>
              <w:lang w:val="en-US"/>
            </w:rPr>
            <w:t xml:space="preserve"> </w:t>
          </w:r>
          <w:proofErr w:type="spellStart"/>
          <w:r w:rsidR="00CA75F9" w:rsidRPr="00326187">
            <w:rPr>
              <w:color w:val="000000" w:themeColor="text1"/>
              <w:lang w:val="en-US"/>
            </w:rPr>
            <w:t>kiến</w:t>
          </w:r>
          <w:proofErr w:type="spellEnd"/>
          <w:r w:rsidR="00CA75F9" w:rsidRPr="00326187">
            <w:rPr>
              <w:color w:val="000000" w:themeColor="text1"/>
              <w:lang w:val="en-US"/>
            </w:rPr>
            <w:t xml:space="preserve"> </w:t>
          </w:r>
          <w:proofErr w:type="spellStart"/>
          <w:r w:rsidR="00CA75F9" w:rsidRPr="00326187">
            <w:rPr>
              <w:color w:val="000000" w:themeColor="text1"/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08C8D20" w14:textId="4C0F05DB" w:rsidR="00E95D0C" w:rsidRPr="00326187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326187">
            <w:rPr>
              <w:color w:val="000000" w:themeColor="text1"/>
              <w:lang w:val="en-US"/>
            </w:rPr>
            <w:t>Ngày</w:t>
          </w:r>
          <w:proofErr w:type="spellEnd"/>
          <w:r w:rsidRPr="00326187">
            <w:rPr>
              <w:color w:val="000000" w:themeColor="text1"/>
              <w:lang w:val="en-US"/>
            </w:rPr>
            <w:t xml:space="preserve">: </w:t>
          </w:r>
          <w:r w:rsidR="002118F6">
            <w:rPr>
              <w:color w:val="000000" w:themeColor="text1"/>
              <w:lang w:val="en-US"/>
            </w:rPr>
            <w:t>11</w:t>
          </w:r>
          <w:r w:rsidRPr="00326187">
            <w:rPr>
              <w:color w:val="000000" w:themeColor="text1"/>
              <w:lang w:val="en-US"/>
            </w:rPr>
            <w:t>/</w:t>
          </w:r>
          <w:r w:rsidR="00326187" w:rsidRPr="00326187">
            <w:rPr>
              <w:color w:val="000000" w:themeColor="text1"/>
              <w:lang w:val="en-US"/>
            </w:rPr>
            <w:t>04</w:t>
          </w:r>
          <w:r w:rsidRPr="00326187">
            <w:rPr>
              <w:color w:val="000000" w:themeColor="text1"/>
              <w:lang w:val="en-US"/>
            </w:rPr>
            <w:t>/</w:t>
          </w:r>
          <w:r w:rsidR="00326187" w:rsidRPr="00326187">
            <w:rPr>
              <w:color w:val="000000" w:themeColor="text1"/>
              <w:lang w:val="en-US"/>
            </w:rPr>
            <w:t>2022</w:t>
          </w:r>
        </w:p>
      </w:tc>
    </w:tr>
  </w:tbl>
  <w:p w14:paraId="20F59562" w14:textId="77777777" w:rsidR="00E95D0C" w:rsidRPr="00326187" w:rsidRDefault="00E95D0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10777831">
    <w:abstractNumId w:val="0"/>
  </w:num>
  <w:num w:numId="2" w16cid:durableId="200023472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09074100">
    <w:abstractNumId w:val="18"/>
  </w:num>
  <w:num w:numId="4" w16cid:durableId="191693873">
    <w:abstractNumId w:val="16"/>
  </w:num>
  <w:num w:numId="5" w16cid:durableId="151414808">
    <w:abstractNumId w:val="19"/>
  </w:num>
  <w:num w:numId="6" w16cid:durableId="1914001050">
    <w:abstractNumId w:val="9"/>
  </w:num>
  <w:num w:numId="7" w16cid:durableId="242423352">
    <w:abstractNumId w:val="20"/>
  </w:num>
  <w:num w:numId="8" w16cid:durableId="1355300071">
    <w:abstractNumId w:val="25"/>
  </w:num>
  <w:num w:numId="9" w16cid:durableId="2135636173">
    <w:abstractNumId w:val="12"/>
  </w:num>
  <w:num w:numId="10" w16cid:durableId="2080787607">
    <w:abstractNumId w:val="7"/>
  </w:num>
  <w:num w:numId="11" w16cid:durableId="806435260">
    <w:abstractNumId w:val="30"/>
  </w:num>
  <w:num w:numId="12" w16cid:durableId="585454418">
    <w:abstractNumId w:val="26"/>
  </w:num>
  <w:num w:numId="13" w16cid:durableId="361370013">
    <w:abstractNumId w:val="24"/>
  </w:num>
  <w:num w:numId="14" w16cid:durableId="295571728">
    <w:abstractNumId w:val="2"/>
  </w:num>
  <w:num w:numId="15" w16cid:durableId="1483111811">
    <w:abstractNumId w:val="4"/>
  </w:num>
  <w:num w:numId="16" w16cid:durableId="890919217">
    <w:abstractNumId w:val="23"/>
  </w:num>
  <w:num w:numId="17" w16cid:durableId="1481462774">
    <w:abstractNumId w:val="28"/>
  </w:num>
  <w:num w:numId="18" w16cid:durableId="1178931992">
    <w:abstractNumId w:val="11"/>
  </w:num>
  <w:num w:numId="19" w16cid:durableId="121655455">
    <w:abstractNumId w:val="22"/>
  </w:num>
  <w:num w:numId="20" w16cid:durableId="645012869">
    <w:abstractNumId w:val="27"/>
  </w:num>
  <w:num w:numId="21" w16cid:durableId="1407651645">
    <w:abstractNumId w:val="29"/>
  </w:num>
  <w:num w:numId="22" w16cid:durableId="1717971806">
    <w:abstractNumId w:val="8"/>
  </w:num>
  <w:num w:numId="23" w16cid:durableId="1945646549">
    <w:abstractNumId w:val="15"/>
  </w:num>
  <w:num w:numId="24" w16cid:durableId="1628465033">
    <w:abstractNumId w:val="5"/>
  </w:num>
  <w:num w:numId="25" w16cid:durableId="600916775">
    <w:abstractNumId w:val="3"/>
  </w:num>
  <w:num w:numId="26" w16cid:durableId="137113226">
    <w:abstractNumId w:val="14"/>
  </w:num>
  <w:num w:numId="27" w16cid:durableId="2130934448">
    <w:abstractNumId w:val="21"/>
  </w:num>
  <w:num w:numId="28" w16cid:durableId="582300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9552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60408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8239605">
    <w:abstractNumId w:val="13"/>
  </w:num>
  <w:num w:numId="32" w16cid:durableId="1612742432">
    <w:abstractNumId w:val="0"/>
  </w:num>
  <w:num w:numId="33" w16cid:durableId="2036342140">
    <w:abstractNumId w:val="0"/>
  </w:num>
  <w:num w:numId="34" w16cid:durableId="1936936142">
    <w:abstractNumId w:val="17"/>
  </w:num>
  <w:num w:numId="35" w16cid:durableId="1947805412">
    <w:abstractNumId w:val="10"/>
  </w:num>
  <w:num w:numId="36" w16cid:durableId="2033797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wNDQ3NTA0NzIyNTdQ0lEKTi0uzszPAykwqgUAGMNSgywAAAA="/>
  </w:docVars>
  <w:rsids>
    <w:rsidRoot w:val="007A1DE8"/>
    <w:rsid w:val="000043F2"/>
    <w:rsid w:val="000519D9"/>
    <w:rsid w:val="00077706"/>
    <w:rsid w:val="000A7CE7"/>
    <w:rsid w:val="000C0CA8"/>
    <w:rsid w:val="000D2900"/>
    <w:rsid w:val="000D4447"/>
    <w:rsid w:val="00105AEB"/>
    <w:rsid w:val="001242AF"/>
    <w:rsid w:val="00154DEA"/>
    <w:rsid w:val="00165696"/>
    <w:rsid w:val="001674F0"/>
    <w:rsid w:val="00167C71"/>
    <w:rsid w:val="0019684F"/>
    <w:rsid w:val="001A320A"/>
    <w:rsid w:val="001D0A49"/>
    <w:rsid w:val="001F0F69"/>
    <w:rsid w:val="001F45CC"/>
    <w:rsid w:val="002118F6"/>
    <w:rsid w:val="00213ECB"/>
    <w:rsid w:val="002160F2"/>
    <w:rsid w:val="00221A67"/>
    <w:rsid w:val="00265BF1"/>
    <w:rsid w:val="002C2151"/>
    <w:rsid w:val="002D6DB3"/>
    <w:rsid w:val="002F2041"/>
    <w:rsid w:val="00301562"/>
    <w:rsid w:val="00307FD0"/>
    <w:rsid w:val="0031511D"/>
    <w:rsid w:val="00326187"/>
    <w:rsid w:val="00342785"/>
    <w:rsid w:val="003548A8"/>
    <w:rsid w:val="003701D7"/>
    <w:rsid w:val="00372484"/>
    <w:rsid w:val="00372925"/>
    <w:rsid w:val="003735B6"/>
    <w:rsid w:val="003747E6"/>
    <w:rsid w:val="003B781A"/>
    <w:rsid w:val="003C2F0F"/>
    <w:rsid w:val="003F2C7B"/>
    <w:rsid w:val="004173A6"/>
    <w:rsid w:val="004176B5"/>
    <w:rsid w:val="00435847"/>
    <w:rsid w:val="00447AB3"/>
    <w:rsid w:val="0045375C"/>
    <w:rsid w:val="00456410"/>
    <w:rsid w:val="00471935"/>
    <w:rsid w:val="00472F45"/>
    <w:rsid w:val="00475D76"/>
    <w:rsid w:val="004A1583"/>
    <w:rsid w:val="004B52DC"/>
    <w:rsid w:val="004B7CC9"/>
    <w:rsid w:val="004C5089"/>
    <w:rsid w:val="004C727A"/>
    <w:rsid w:val="004D511B"/>
    <w:rsid w:val="004E4257"/>
    <w:rsid w:val="00524EF8"/>
    <w:rsid w:val="00531708"/>
    <w:rsid w:val="005802A5"/>
    <w:rsid w:val="00592C83"/>
    <w:rsid w:val="005F04FF"/>
    <w:rsid w:val="0060493B"/>
    <w:rsid w:val="006257BE"/>
    <w:rsid w:val="0064329D"/>
    <w:rsid w:val="006855DC"/>
    <w:rsid w:val="006A581B"/>
    <w:rsid w:val="006B0E22"/>
    <w:rsid w:val="006E420F"/>
    <w:rsid w:val="006E56E2"/>
    <w:rsid w:val="006F09CE"/>
    <w:rsid w:val="006F22DC"/>
    <w:rsid w:val="0070038D"/>
    <w:rsid w:val="00703F2A"/>
    <w:rsid w:val="00710D4E"/>
    <w:rsid w:val="007338F6"/>
    <w:rsid w:val="007803C6"/>
    <w:rsid w:val="00790D7E"/>
    <w:rsid w:val="007A1DE8"/>
    <w:rsid w:val="007D06BF"/>
    <w:rsid w:val="007F21C9"/>
    <w:rsid w:val="008243D9"/>
    <w:rsid w:val="008260B1"/>
    <w:rsid w:val="00862655"/>
    <w:rsid w:val="00870ABE"/>
    <w:rsid w:val="008817A8"/>
    <w:rsid w:val="00893B5F"/>
    <w:rsid w:val="008B5CA8"/>
    <w:rsid w:val="008D3541"/>
    <w:rsid w:val="00930A33"/>
    <w:rsid w:val="0093742E"/>
    <w:rsid w:val="00967FCB"/>
    <w:rsid w:val="00984338"/>
    <w:rsid w:val="00995157"/>
    <w:rsid w:val="00997142"/>
    <w:rsid w:val="0099744F"/>
    <w:rsid w:val="009A1D31"/>
    <w:rsid w:val="009B2AFC"/>
    <w:rsid w:val="009C06A2"/>
    <w:rsid w:val="009E3A1E"/>
    <w:rsid w:val="009F47F5"/>
    <w:rsid w:val="00A120A0"/>
    <w:rsid w:val="00A17CC0"/>
    <w:rsid w:val="00A23833"/>
    <w:rsid w:val="00A27C0A"/>
    <w:rsid w:val="00A544E7"/>
    <w:rsid w:val="00A61FE4"/>
    <w:rsid w:val="00A638EF"/>
    <w:rsid w:val="00A743A3"/>
    <w:rsid w:val="00B166E5"/>
    <w:rsid w:val="00B2604F"/>
    <w:rsid w:val="00B417B5"/>
    <w:rsid w:val="00B871C5"/>
    <w:rsid w:val="00BA2D79"/>
    <w:rsid w:val="00BB5444"/>
    <w:rsid w:val="00C14AB8"/>
    <w:rsid w:val="00C34858"/>
    <w:rsid w:val="00C5184C"/>
    <w:rsid w:val="00C74D6D"/>
    <w:rsid w:val="00C8244E"/>
    <w:rsid w:val="00CA52C8"/>
    <w:rsid w:val="00CA75F9"/>
    <w:rsid w:val="00CD1FB1"/>
    <w:rsid w:val="00CF0967"/>
    <w:rsid w:val="00CF507A"/>
    <w:rsid w:val="00D234F3"/>
    <w:rsid w:val="00D328EA"/>
    <w:rsid w:val="00DA14D6"/>
    <w:rsid w:val="00DA2A6D"/>
    <w:rsid w:val="00DC363E"/>
    <w:rsid w:val="00DD0A87"/>
    <w:rsid w:val="00DD57E3"/>
    <w:rsid w:val="00E35864"/>
    <w:rsid w:val="00E70633"/>
    <w:rsid w:val="00E72D93"/>
    <w:rsid w:val="00E95D0C"/>
    <w:rsid w:val="00EB6845"/>
    <w:rsid w:val="00EC05E4"/>
    <w:rsid w:val="00F12831"/>
    <w:rsid w:val="00F43454"/>
    <w:rsid w:val="00F64DBB"/>
    <w:rsid w:val="00F872DF"/>
    <w:rsid w:val="00F93BD1"/>
    <w:rsid w:val="00F954EB"/>
    <w:rsid w:val="00FA2327"/>
    <w:rsid w:val="00FB3FFD"/>
    <w:rsid w:val="00FB672B"/>
    <w:rsid w:val="00FB78FE"/>
    <w:rsid w:val="00FD16BA"/>
    <w:rsid w:val="00FD25CC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78526"/>
  <w15:docId w15:val="{B07C10DC-A590-4A6B-8D32-D6665BE4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7706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C5184C"/>
    <w:rPr>
      <w:rFonts w:ascii="Arial" w:hAnsi="Arial"/>
      <w:b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19684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3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1" ma:contentTypeDescription="Create a new document." ma:contentTypeScope="" ma:versionID="b75c073879127b3e2e5da844e4c7820b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e10a6ab720e1a68bc73c7885331b0f7c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D408-D9DE-4215-9863-5F99A5BA1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68E61-A86F-485B-80AB-BB9952025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A2BD6-95D7-4199-89AD-C5F6500874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F49EFC-2678-4E26-BF2C-25752AD8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57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3555</CharactersWithSpaces>
  <SharedDoc>false</SharedDoc>
  <HLinks>
    <vt:vector size="36" baseType="variant"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_Toc100574549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_Toc100574548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_Toc100574547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_Toc100574546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_Toc100574545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_Toc100574544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Minh An</cp:lastModifiedBy>
  <cp:revision>16</cp:revision>
  <cp:lastPrinted>2013-12-07T15:58:00Z</cp:lastPrinted>
  <dcterms:created xsi:type="dcterms:W3CDTF">2022-04-11T06:02:00Z</dcterms:created>
  <dcterms:modified xsi:type="dcterms:W3CDTF">2022-05-04T17:55:00Z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